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taescuro"/>
        <w:tblW w:w="5000" w:type="pct"/>
        <w:tblLayout w:type="fixed"/>
        <w:tblLook w:val="0620" w:firstRow="1" w:lastRow="0" w:firstColumn="0" w:lastColumn="0" w:noHBand="1" w:noVBand="1"/>
        <w:tblDescription w:val="Tabelas empilhadas para conteúdos de atas: A primeira tabela possui o campo Título da Reunião, a segunda possui os campos Data, Hora da Reunião e Localização da Reunião, a terceira possui campos de informações sobre a reunião, como Reunião convocada por, Tipo de reunião, etc. As tabelas seguintes (da quarta à última) destinam-se aos tópicos da agenda e estão repetidas três vezes, cada uma com três linhas: a primeira linha possui o campo Tópico da Agenda, a segunda possui os campos Tempo atribuído, Orador, Debate e Conclusões e a terceira possui os campos Itens de Ação, Pessoa Responsável e Prazo"/>
      </w:tblPr>
      <w:tblGrid>
        <w:gridCol w:w="8297"/>
      </w:tblGrid>
      <w:tr w:rsidR="006E0E70" w:rsidRPr="00DD6A0B" w14:paraId="7E0D53AB" w14:textId="77777777" w:rsidTr="00351193">
        <w:tc>
          <w:tcPr>
            <w:tcW w:w="8297" w:type="dxa"/>
          </w:tcPr>
          <w:p w14:paraId="043EF36D" w14:textId="7F0D1D8E" w:rsidR="006E0E70" w:rsidRPr="00DD6A0B" w:rsidRDefault="00230E6F" w:rsidP="00BA26A6">
            <w:pPr>
              <w:pStyle w:val="TtulosdaAtaedaAgend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Acta</w:t>
            </w:r>
            <w:proofErr w:type="spellEnd"/>
            <w:r w:rsidRPr="00DD6A0B">
              <w:rPr>
                <w:rFonts w:ascii="Times New Roman" w:hAnsi="Times New Roman" w:cs="Times New Roman"/>
                <w:sz w:val="24"/>
                <w:szCs w:val="24"/>
              </w:rPr>
              <w:t xml:space="preserve"> nº </w:t>
            </w:r>
            <w:r w:rsidR="00114AF2" w:rsidRPr="00DD6A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D28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8D28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7EC3" w:rsidRPr="00DD6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ta"/>
        <w:tblW w:w="4999" w:type="pct"/>
        <w:tblLayout w:type="fixed"/>
        <w:tblLook w:val="04A0" w:firstRow="1" w:lastRow="0" w:firstColumn="1" w:lastColumn="0" w:noHBand="0" w:noVBand="1"/>
        <w:tblDescription w:val="Tabelas empilhadas para conteúdos de atas: A primeira tabela possui o campo Título da Reunião, a segunda possui os campos Data, Hora da Reunião e Localização da Reunião, a terceira possui campos de informações sobre a reunião, como Reunião convocada por, Tipo de reunião, etc. As tabelas seguintes (da quarta à última) destinam-se aos tópicos da agenda e estão repetidas três vezes, cada uma com três linhas: a primeira linha possui o campo Tópico da Agenda, a segunda possui os campos Tempo atribuído, Orador, Debate e Conclusões e a terceira possui os campos Itens de Ação, Pessoa Responsável e Prazo"/>
      </w:tblPr>
      <w:tblGrid>
        <w:gridCol w:w="2416"/>
        <w:gridCol w:w="2765"/>
        <w:gridCol w:w="3114"/>
      </w:tblGrid>
      <w:tr w:rsidR="006E0E70" w:rsidRPr="00DD6A0B" w14:paraId="52FF88DA" w14:textId="77777777" w:rsidTr="002C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7" w:type="dxa"/>
          </w:tcPr>
          <w:p w14:paraId="604FB45D" w14:textId="68C41AE5" w:rsidR="006E0E70" w:rsidRPr="00DD6A0B" w:rsidRDefault="00000000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ntroduza a data:"/>
                <w:tag w:val="Introduza a data:"/>
                <w:id w:val="-1807919086"/>
                <w:placeholder>
                  <w:docPart w:val="16866B5A5E93409AAD3E9E1F0C051C62"/>
                </w:placeholder>
                <w:temporary/>
                <w:showingPlcHdr/>
                <w15:appearance w15:val="hidden"/>
              </w:sdtPr>
              <w:sdtContent>
                <w:r w:rsidR="009010DC" w:rsidRPr="00DD6A0B">
                  <w:rPr>
                    <w:rFonts w:ascii="Times New Roman" w:hAnsi="Times New Roman" w:cs="Times New Roman"/>
                    <w:sz w:val="24"/>
                    <w:szCs w:val="24"/>
                    <w:lang w:bidi="pt-PT"/>
                  </w:rPr>
                  <w:t>Data</w:t>
                </w:r>
              </w:sdtContent>
            </w:sdt>
            <w:r w:rsidR="00E71580" w:rsidRPr="00DD6A0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50E6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71580" w:rsidRPr="00DD6A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2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50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71580" w:rsidRPr="00DD6A0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8D28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6CC74DB1" w14:textId="6404FF62" w:rsidR="006E0E70" w:rsidRPr="00DD6A0B" w:rsidRDefault="006E0E70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4FC6D72" w14:textId="18DA689B" w:rsidR="006E0E70" w:rsidRPr="00DD6A0B" w:rsidRDefault="00E71580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Instalações Sede Zap</w:t>
            </w:r>
          </w:p>
        </w:tc>
      </w:tr>
      <w:tr w:rsidR="00B2565A" w:rsidRPr="00DD6A0B" w14:paraId="530C9426" w14:textId="77777777" w:rsidTr="00A42089">
        <w:trPr>
          <w:trHeight w:val="158"/>
        </w:trPr>
        <w:tc>
          <w:tcPr>
            <w:tcW w:w="2417" w:type="dxa"/>
          </w:tcPr>
          <w:p w14:paraId="407FCEDE" w14:textId="2756A217" w:rsidR="00B2565A" w:rsidRPr="00DD6A0B" w:rsidRDefault="00B2565A" w:rsidP="00A4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Entrada</w:t>
            </w:r>
            <w:r w:rsidR="00A420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  <w:r w:rsidRPr="00DD6A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D1759" w:rsidRPr="00DD6A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08H30</w:t>
            </w:r>
          </w:p>
        </w:tc>
        <w:tc>
          <w:tcPr>
            <w:tcW w:w="2765" w:type="dxa"/>
          </w:tcPr>
          <w:p w14:paraId="022FF9E3" w14:textId="27203211" w:rsidR="00B2565A" w:rsidRPr="00DD6A0B" w:rsidRDefault="00B2565A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Saída</w:t>
            </w:r>
            <w:r w:rsidR="00A420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2D1759" w:rsidRPr="00DD6A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17H30</w:t>
            </w:r>
          </w:p>
        </w:tc>
        <w:tc>
          <w:tcPr>
            <w:tcW w:w="3114" w:type="dxa"/>
          </w:tcPr>
          <w:p w14:paraId="059227C6" w14:textId="21094787" w:rsidR="00B2565A" w:rsidRPr="00DD6A0B" w:rsidRDefault="00A42089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</w:tr>
    </w:tbl>
    <w:tbl>
      <w:tblPr>
        <w:tblW w:w="4999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Tabelas empilhadas para conteúdos de atas: A primeira tabela possui o campo Título da Reunião, a segunda possui os campos Data, Hora da Reunião e Localização da Reunião, a terceira possui campos de informações sobre a reunião, como Reunião convocada por, Tipo de reunião, etc. As tabelas seguintes (da quarta à última) destinam-se aos tópicos da agenda e estão repetidas três vezes, cada uma com três linhas: a primeira linha possui o campo Tópico da Agenda, a segunda possui os campos Tempo atribuído, Orador, Debate e Conclusões e a terceira possui os campos Itens de Ação, Pessoa Responsável e Prazo"/>
      </w:tblPr>
      <w:tblGrid>
        <w:gridCol w:w="2405"/>
        <w:gridCol w:w="5890"/>
      </w:tblGrid>
      <w:tr w:rsidR="00850377" w:rsidRPr="00DD6A0B" w14:paraId="1133D838" w14:textId="77777777" w:rsidTr="00850377">
        <w:sdt>
          <w:sdtPr>
            <w:rPr>
              <w:rFonts w:ascii="Times New Roman" w:hAnsi="Times New Roman" w:cs="Times New Roman"/>
              <w:sz w:val="24"/>
              <w:szCs w:val="24"/>
            </w:rPr>
            <w:alias w:val="Organizador:"/>
            <w:tag w:val="Organizador:"/>
            <w:id w:val="1594351023"/>
            <w:placeholder>
              <w:docPart w:val="82D4B2B2DA914F71A20A3FA2BF862039"/>
            </w:placeholder>
            <w:temporary/>
            <w:showingPlcHdr/>
            <w15:appearance w15:val="hidden"/>
          </w:sdtPr>
          <w:sdtContent>
            <w:tc>
              <w:tcPr>
                <w:tcW w:w="2405" w:type="dxa"/>
              </w:tcPr>
              <w:p w14:paraId="65EFD11F" w14:textId="77777777" w:rsidR="00850377" w:rsidRPr="00DD6A0B" w:rsidRDefault="00850377" w:rsidP="0085037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D6A0B">
                  <w:rPr>
                    <w:rFonts w:ascii="Times New Roman" w:hAnsi="Times New Roman" w:cs="Times New Roman"/>
                    <w:sz w:val="24"/>
                    <w:szCs w:val="24"/>
                    <w:lang w:bidi="pt-PT"/>
                  </w:rPr>
                  <w:t>Organizador</w:t>
                </w:r>
              </w:p>
            </w:tc>
          </w:sdtContent>
        </w:sdt>
        <w:tc>
          <w:tcPr>
            <w:tcW w:w="5890" w:type="dxa"/>
          </w:tcPr>
          <w:p w14:paraId="3C367BB0" w14:textId="3D613E56" w:rsidR="00850377" w:rsidRPr="00DD6A0B" w:rsidRDefault="00F70C59" w:rsidP="00850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Domingos Makana</w:t>
            </w:r>
          </w:p>
        </w:tc>
      </w:tr>
      <w:tr w:rsidR="00850377" w:rsidRPr="00DD6A0B" w14:paraId="113002AE" w14:textId="77777777" w:rsidTr="00850377">
        <w:sdt>
          <w:sdtPr>
            <w:rPr>
              <w:rFonts w:ascii="Times New Roman" w:hAnsi="Times New Roman" w:cs="Times New Roman"/>
              <w:sz w:val="24"/>
              <w:szCs w:val="24"/>
            </w:rPr>
            <w:alias w:val="Pessoa que toma notas:"/>
            <w:tag w:val="Pessoa que toma notas:"/>
            <w:id w:val="-1536193041"/>
            <w:placeholder>
              <w:docPart w:val="08EBE34FF2E94CC1B6F7D8913FAEC112"/>
            </w:placeholder>
            <w:temporary/>
            <w:showingPlcHdr/>
            <w15:appearance w15:val="hidden"/>
          </w:sdtPr>
          <w:sdtContent>
            <w:tc>
              <w:tcPr>
                <w:tcW w:w="2405" w:type="dxa"/>
              </w:tcPr>
              <w:p w14:paraId="0CFAA88D" w14:textId="77777777" w:rsidR="00850377" w:rsidRPr="00DD6A0B" w:rsidRDefault="00850377" w:rsidP="0085037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D6A0B">
                  <w:rPr>
                    <w:rFonts w:ascii="Times New Roman" w:hAnsi="Times New Roman" w:cs="Times New Roman"/>
                    <w:sz w:val="24"/>
                    <w:szCs w:val="24"/>
                    <w:lang w:bidi="pt-PT"/>
                  </w:rPr>
                  <w:t>Pessoa que toma notas</w:t>
                </w:r>
              </w:p>
            </w:tc>
          </w:sdtContent>
        </w:sdt>
        <w:tc>
          <w:tcPr>
            <w:tcW w:w="5890" w:type="dxa"/>
          </w:tcPr>
          <w:p w14:paraId="0720D24A" w14:textId="41BF33F1" w:rsidR="00850377" w:rsidRPr="00DD6A0B" w:rsidRDefault="00114AF2" w:rsidP="00850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Domingos Makana</w:t>
            </w:r>
          </w:p>
        </w:tc>
      </w:tr>
      <w:tr w:rsidR="00850377" w:rsidRPr="00DD6A0B" w14:paraId="497F919E" w14:textId="77777777" w:rsidTr="00850377">
        <w:sdt>
          <w:sdtPr>
            <w:rPr>
              <w:rFonts w:ascii="Times New Roman" w:hAnsi="Times New Roman" w:cs="Times New Roman"/>
              <w:sz w:val="24"/>
              <w:szCs w:val="24"/>
            </w:rPr>
            <w:alias w:val="Pessoa que controla o tempo:"/>
            <w:tag w:val="Pessoa que controla o tempo:"/>
            <w:id w:val="-1527715997"/>
            <w:placeholder>
              <w:docPart w:val="029609B7AC0A4FE384A595C3C65A9028"/>
            </w:placeholder>
            <w:temporary/>
            <w:showingPlcHdr/>
            <w15:appearance w15:val="hidden"/>
          </w:sdtPr>
          <w:sdtContent>
            <w:tc>
              <w:tcPr>
                <w:tcW w:w="2405" w:type="dxa"/>
              </w:tcPr>
              <w:p w14:paraId="79E37D9D" w14:textId="77777777" w:rsidR="00850377" w:rsidRPr="00DD6A0B" w:rsidRDefault="00850377" w:rsidP="0085037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D6A0B">
                  <w:rPr>
                    <w:rFonts w:ascii="Times New Roman" w:hAnsi="Times New Roman" w:cs="Times New Roman"/>
                    <w:sz w:val="24"/>
                    <w:szCs w:val="24"/>
                    <w:lang w:bidi="pt-PT"/>
                  </w:rPr>
                  <w:t>Pessoa que controla o tempo</w:t>
                </w:r>
              </w:p>
            </w:tc>
          </w:sdtContent>
        </w:sdt>
        <w:tc>
          <w:tcPr>
            <w:tcW w:w="5890" w:type="dxa"/>
          </w:tcPr>
          <w:p w14:paraId="2756D6EA" w14:textId="451FA504" w:rsidR="00850377" w:rsidRPr="00DD6A0B" w:rsidRDefault="00114AF2" w:rsidP="00850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Domingos Makana</w:t>
            </w:r>
          </w:p>
        </w:tc>
      </w:tr>
      <w:tr w:rsidR="00850377" w:rsidRPr="00DD6A0B" w14:paraId="5A06F0FB" w14:textId="77777777" w:rsidTr="00850377">
        <w:sdt>
          <w:sdtPr>
            <w:rPr>
              <w:rFonts w:ascii="Times New Roman" w:hAnsi="Times New Roman" w:cs="Times New Roman"/>
              <w:sz w:val="24"/>
              <w:szCs w:val="24"/>
            </w:rPr>
            <w:alias w:val="Participantes:"/>
            <w:tag w:val="Participantes:"/>
            <w:id w:val="-1433277555"/>
            <w:placeholder>
              <w:docPart w:val="EE1FD2276EE24E6085ADBCF37F5B789B"/>
            </w:placeholder>
            <w:temporary/>
            <w:showingPlcHdr/>
            <w15:appearance w15:val="hidden"/>
          </w:sdtPr>
          <w:sdtContent>
            <w:tc>
              <w:tcPr>
                <w:tcW w:w="2405" w:type="dxa"/>
              </w:tcPr>
              <w:p w14:paraId="3E024698" w14:textId="77777777" w:rsidR="00850377" w:rsidRPr="00DD6A0B" w:rsidRDefault="00850377" w:rsidP="0085037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D6A0B">
                  <w:rPr>
                    <w:rFonts w:ascii="Times New Roman" w:hAnsi="Times New Roman" w:cs="Times New Roman"/>
                    <w:sz w:val="24"/>
                    <w:szCs w:val="24"/>
                    <w:lang w:bidi="pt-PT"/>
                  </w:rPr>
                  <w:t>Participantes</w:t>
                </w:r>
              </w:p>
            </w:tc>
          </w:sdtContent>
        </w:sdt>
        <w:tc>
          <w:tcPr>
            <w:tcW w:w="5890" w:type="dxa"/>
          </w:tcPr>
          <w:p w14:paraId="785B1A25" w14:textId="51CB185B" w:rsidR="000C2A93" w:rsidRPr="00DD6A0B" w:rsidRDefault="00F70C59" w:rsidP="0011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 xml:space="preserve">Domingos </w:t>
            </w:r>
            <w:proofErr w:type="spellStart"/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="009A06F8">
              <w:rPr>
                <w:rFonts w:ascii="Times New Roman" w:hAnsi="Times New Roman" w:cs="Times New Roman"/>
                <w:sz w:val="24"/>
                <w:szCs w:val="24"/>
              </w:rPr>
              <w:t xml:space="preserve"> e Bruno Trindade </w:t>
            </w:r>
            <w:r w:rsidR="00A42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taescuro"/>
        <w:tblW w:w="5000" w:type="pct"/>
        <w:tblLayout w:type="fixed"/>
        <w:tblLook w:val="0620" w:firstRow="1" w:lastRow="0" w:firstColumn="0" w:lastColumn="0" w:noHBand="1" w:noVBand="1"/>
        <w:tblDescription w:val="Tabelas empilhadas para conteúdos de atas: A primeira tabela possui o campo Título da Reunião, a segunda possui os campos Data, Hora da Reunião e Localização da Reunião, a terceira possui campos de informações sobre a reunião, como Reunião convocada por, Tipo de reunião, etc. As tabelas seguintes (da quarta à última) destinam-se aos tópicos da agenda e estão repetidas três vezes, cada uma com três linhas: a primeira linha possui o campo Tópico da Agenda, a segunda possui os campos Tempo atribuído, Orador, Debate e Conclusões e a terceira possui os campos Itens de Ação, Pessoa Responsável e Prazo"/>
      </w:tblPr>
      <w:tblGrid>
        <w:gridCol w:w="8297"/>
      </w:tblGrid>
      <w:tr w:rsidR="006E0E70" w:rsidRPr="00DD6A0B" w14:paraId="59395CA5" w14:textId="77777777" w:rsidTr="00195D08">
        <w:tc>
          <w:tcPr>
            <w:tcW w:w="8630" w:type="dxa"/>
          </w:tcPr>
          <w:p w14:paraId="5757AA9E" w14:textId="4826242B" w:rsidR="006E0E70" w:rsidRPr="00DD6A0B" w:rsidRDefault="00633D17" w:rsidP="00BA26A6">
            <w:pPr>
              <w:pStyle w:val="TtulosdaAtaedaAgenda"/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Tópico da Agenda</w:t>
            </w:r>
          </w:p>
        </w:tc>
      </w:tr>
    </w:tbl>
    <w:tbl>
      <w:tblPr>
        <w:tblStyle w:val="Ata"/>
        <w:tblW w:w="4999" w:type="pct"/>
        <w:tblLayout w:type="fixed"/>
        <w:tblLook w:val="0620" w:firstRow="1" w:lastRow="0" w:firstColumn="0" w:lastColumn="0" w:noHBand="1" w:noVBand="1"/>
        <w:tblDescription w:val="Tabelas empilhadas para conteúdos de atas: A primeira tabela possui o campo Título da Reunião, a segunda possui os campos Data, Hora da Reunião e Localização da Reunião, a terceira possui campos de informações sobre a reunião, como Reunião convocada por, Tipo de reunião, etc. As tabelas seguintes (da quarta à última) destinam-se aos tópicos da agenda e estão repetidas três vezes, cada uma com três linhas: a primeira linha possui o campo Tópico da Agenda, a segunda possui os campos Tempo atribuído, Orador, Debate e Conclusões e a terceira possui os campos Itens de Ação, Pessoa Responsável e Prazo"/>
      </w:tblPr>
      <w:tblGrid>
        <w:gridCol w:w="2425"/>
        <w:gridCol w:w="5870"/>
      </w:tblGrid>
      <w:tr w:rsidR="006E0E70" w:rsidRPr="00DD6A0B" w14:paraId="64FF764E" w14:textId="77777777" w:rsidTr="00714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08A3F957" w14:textId="2E03A0E3" w:rsidR="006E0E70" w:rsidRPr="00DD6A0B" w:rsidRDefault="00F70C59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Permissão</w:t>
            </w:r>
          </w:p>
        </w:tc>
        <w:tc>
          <w:tcPr>
            <w:tcW w:w="5870" w:type="dxa"/>
          </w:tcPr>
          <w:p w14:paraId="15A13874" w14:textId="11AA8F4D" w:rsidR="006E0E70" w:rsidRPr="00DD6A0B" w:rsidRDefault="00850E62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6E0E70" w:rsidRPr="00DD6A0B" w14:paraId="1C9C2736" w14:textId="77777777" w:rsidTr="0071469F">
        <w:tc>
          <w:tcPr>
            <w:tcW w:w="2425" w:type="dxa"/>
          </w:tcPr>
          <w:p w14:paraId="376A8912" w14:textId="1F5AA062" w:rsidR="006E0E70" w:rsidRPr="00DD6A0B" w:rsidRDefault="00F70C59" w:rsidP="00BA2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A0B">
              <w:rPr>
                <w:rFonts w:ascii="Times New Roman" w:hAnsi="Times New Roman" w:cs="Times New Roman"/>
                <w:sz w:val="24"/>
                <w:szCs w:val="24"/>
              </w:rPr>
              <w:t>Tarefas Executadas</w:t>
            </w:r>
          </w:p>
        </w:tc>
        <w:tc>
          <w:tcPr>
            <w:tcW w:w="5870" w:type="dxa"/>
          </w:tcPr>
          <w:p w14:paraId="0D193F40" w14:textId="430FADD4" w:rsidR="001B2A6D" w:rsidRPr="00A42089" w:rsidRDefault="00732CDB" w:rsidP="00A4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20F">
              <w:rPr>
                <w:rFonts w:ascii="Times New Roman" w:hAnsi="Times New Roman" w:cs="Times New Roman"/>
                <w:sz w:val="24"/>
                <w:szCs w:val="24"/>
              </w:rPr>
              <w:t xml:space="preserve">Podem realizar um </w:t>
            </w:r>
            <w:proofErr w:type="spellStart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>tunel</w:t>
            </w:r>
            <w:proofErr w:type="spellEnd"/>
            <w:r w:rsidRPr="0093220F">
              <w:rPr>
                <w:rFonts w:ascii="Times New Roman" w:hAnsi="Times New Roman" w:cs="Times New Roman"/>
                <w:sz w:val="24"/>
                <w:szCs w:val="24"/>
              </w:rPr>
              <w:t xml:space="preserve"> por favor, para </w:t>
            </w:r>
            <w:r w:rsidRPr="00932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proofErr w:type="spellStart"/>
            <w:r w:rsidRPr="00932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TunelStandardBank</w:t>
            </w:r>
            <w:proofErr w:type="spellEnd"/>
            <w:r w:rsidRPr="00932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 </w:t>
            </w:r>
            <w:r w:rsidRPr="0093220F">
              <w:rPr>
                <w:rFonts w:ascii="Times New Roman" w:hAnsi="Times New Roman" w:cs="Times New Roman"/>
                <w:sz w:val="24"/>
                <w:szCs w:val="24"/>
              </w:rPr>
              <w:t>para melhor compreensão de todos.</w:t>
            </w:r>
          </w:p>
        </w:tc>
      </w:tr>
    </w:tbl>
    <w:p w14:paraId="47171EA4" w14:textId="1550948D" w:rsidR="00F60F42" w:rsidRDefault="00F60F42" w:rsidP="00F60F42"/>
    <w:p w14:paraId="2997080E" w14:textId="1EBE0F5A" w:rsidR="00732CDB" w:rsidRPr="00F60F42" w:rsidRDefault="00732CDB" w:rsidP="00F60F42">
      <w:pPr>
        <w:rPr>
          <w:lang w:val="pt-AO"/>
        </w:rPr>
      </w:pPr>
      <w:r>
        <w:rPr>
          <w:noProof/>
        </w:rPr>
        <w:drawing>
          <wp:inline distT="0" distB="0" distL="0" distR="0" wp14:anchorId="7C5FBB5F" wp14:editId="7E4A2790">
            <wp:extent cx="5274945" cy="1668780"/>
            <wp:effectExtent l="0" t="0" r="1905" b="7620"/>
            <wp:docPr id="746776979" name="Imagem 1" descr="Uma imagem com texto, software, captura de ecrã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6979" name="Imagem 1" descr="Uma imagem com texto, software, captura de ecrã, Software de multimédi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B3E5" w14:textId="68DC8D1D" w:rsidR="00F60F42" w:rsidRDefault="00732CDB" w:rsidP="0093220F">
      <w:r>
        <w:rPr>
          <w:noProof/>
        </w:rPr>
        <w:drawing>
          <wp:inline distT="0" distB="0" distL="0" distR="0" wp14:anchorId="701E72A4" wp14:editId="4B19CE2E">
            <wp:extent cx="5274945" cy="1707515"/>
            <wp:effectExtent l="0" t="0" r="1905" b="6985"/>
            <wp:docPr id="298750338" name="Imagem 1" descr="Uma imagem com texto, Página web, Websit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0338" name="Imagem 1" descr="Uma imagem com texto, Página web, Website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8037" w14:textId="68CFDA8B" w:rsidR="00732CDB" w:rsidRDefault="00732CDB" w:rsidP="0093220F">
      <w:r>
        <w:rPr>
          <w:noProof/>
        </w:rPr>
        <w:drawing>
          <wp:inline distT="0" distB="0" distL="0" distR="0" wp14:anchorId="3A8F4EBD" wp14:editId="7407C2FA">
            <wp:extent cx="5274945" cy="1315085"/>
            <wp:effectExtent l="0" t="0" r="1905" b="0"/>
            <wp:docPr id="178971752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752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DB" w:rsidSect="003931BA">
      <w:headerReference w:type="default" r:id="rId10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F2F82" w14:textId="77777777" w:rsidR="00CA22B8" w:rsidRDefault="00CA22B8">
      <w:r>
        <w:separator/>
      </w:r>
    </w:p>
  </w:endnote>
  <w:endnote w:type="continuationSeparator" w:id="0">
    <w:p w14:paraId="3C36EAE3" w14:textId="77777777" w:rsidR="00CA22B8" w:rsidRDefault="00CA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Tahoma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BE258" w14:textId="77777777" w:rsidR="00CA22B8" w:rsidRDefault="00CA22B8">
      <w:r>
        <w:separator/>
      </w:r>
    </w:p>
  </w:footnote>
  <w:footnote w:type="continuationSeparator" w:id="0">
    <w:p w14:paraId="006AC6D6" w14:textId="77777777" w:rsidR="00CA22B8" w:rsidRDefault="00CA2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445F" w14:textId="21078D85" w:rsidR="006E0E70" w:rsidRPr="003931BA" w:rsidRDefault="00230E6F" w:rsidP="00BA26A6">
    <w:pPr>
      <w:pStyle w:val="CabealhodaAtadaReunio"/>
    </w:pPr>
    <w:r>
      <w:t>ZAP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04339C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5A8146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AC32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8E94D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50F8"/>
    <w:multiLevelType w:val="hybridMultilevel"/>
    <w:tmpl w:val="72DCF8C2"/>
    <w:lvl w:ilvl="0" w:tplc="A6E41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113C1E"/>
    <w:multiLevelType w:val="multilevel"/>
    <w:tmpl w:val="FDFC41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080A0DB9"/>
    <w:multiLevelType w:val="hybridMultilevel"/>
    <w:tmpl w:val="313637F0"/>
    <w:lvl w:ilvl="0" w:tplc="8138C54A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926C3F"/>
    <w:multiLevelType w:val="hybridMultilevel"/>
    <w:tmpl w:val="596621A6"/>
    <w:lvl w:ilvl="0" w:tplc="A7C85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06117"/>
    <w:multiLevelType w:val="multilevel"/>
    <w:tmpl w:val="DA5EF42E"/>
    <w:lvl w:ilvl="0">
      <w:start w:val="3"/>
      <w:numFmt w:val="decimal"/>
      <w:lvlText w:val="%1"/>
      <w:lvlJc w:val="left"/>
      <w:pPr>
        <w:ind w:left="360" w:hanging="36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Segoe Condensed" w:eastAsiaTheme="minorHAnsi" w:hAnsi="Segoe Condensed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Segoe Condensed" w:eastAsiaTheme="minorHAnsi" w:hAnsi="Segoe Condensed" w:cstheme="minorBidi" w:hint="default"/>
        <w:color w:val="auto"/>
        <w:sz w:val="22"/>
      </w:rPr>
    </w:lvl>
  </w:abstractNum>
  <w:abstractNum w:abstractNumId="15" w15:restartNumberingAfterBreak="0">
    <w:nsid w:val="21307709"/>
    <w:multiLevelType w:val="hybridMultilevel"/>
    <w:tmpl w:val="E3F6F3DE"/>
    <w:lvl w:ilvl="0" w:tplc="65C6C792">
      <w:start w:val="1"/>
      <w:numFmt w:val="decimal"/>
      <w:lvlText w:val="%1-"/>
      <w:lvlJc w:val="left"/>
      <w:pPr>
        <w:ind w:left="720" w:hanging="360"/>
      </w:pPr>
      <w:rPr>
        <w:rFonts w:ascii="Segoe UI" w:eastAsia="Times New Roman" w:hAnsi="Segoe UI" w:cs="Segoe UI" w:hint="default"/>
        <w:color w:val="242424"/>
        <w:sz w:val="2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04954"/>
    <w:multiLevelType w:val="hybridMultilevel"/>
    <w:tmpl w:val="DACC5C66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092E1C"/>
    <w:multiLevelType w:val="hybridMultilevel"/>
    <w:tmpl w:val="D02E16DC"/>
    <w:lvl w:ilvl="0" w:tplc="A60A4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565F2"/>
    <w:multiLevelType w:val="multilevel"/>
    <w:tmpl w:val="92F8A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9" w15:restartNumberingAfterBreak="0">
    <w:nsid w:val="3D2F0253"/>
    <w:multiLevelType w:val="multilevel"/>
    <w:tmpl w:val="AEF469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DF637F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9B0645"/>
    <w:multiLevelType w:val="hybridMultilevel"/>
    <w:tmpl w:val="74EE2D2A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E73AD"/>
    <w:multiLevelType w:val="hybridMultilevel"/>
    <w:tmpl w:val="7ADA692E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9C769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4A6EBC"/>
    <w:multiLevelType w:val="multilevel"/>
    <w:tmpl w:val="F5F8E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B3786"/>
    <w:multiLevelType w:val="hybridMultilevel"/>
    <w:tmpl w:val="A2F29D98"/>
    <w:lvl w:ilvl="0" w:tplc="A998B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068F"/>
    <w:multiLevelType w:val="multilevel"/>
    <w:tmpl w:val="04090023"/>
    <w:styleLink w:val="ArtigoSec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593664E"/>
    <w:multiLevelType w:val="multilevel"/>
    <w:tmpl w:val="00D67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787D1D"/>
    <w:multiLevelType w:val="hybridMultilevel"/>
    <w:tmpl w:val="2F8EBC26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6339780">
    <w:abstractNumId w:val="9"/>
  </w:num>
  <w:num w:numId="2" w16cid:durableId="1657495997">
    <w:abstractNumId w:val="8"/>
  </w:num>
  <w:num w:numId="3" w16cid:durableId="1658805504">
    <w:abstractNumId w:val="7"/>
  </w:num>
  <w:num w:numId="4" w16cid:durableId="1292370120">
    <w:abstractNumId w:val="3"/>
  </w:num>
  <w:num w:numId="5" w16cid:durableId="557519244">
    <w:abstractNumId w:val="6"/>
  </w:num>
  <w:num w:numId="6" w16cid:durableId="32005188">
    <w:abstractNumId w:val="5"/>
  </w:num>
  <w:num w:numId="7" w16cid:durableId="1490749218">
    <w:abstractNumId w:val="4"/>
  </w:num>
  <w:num w:numId="8" w16cid:durableId="1402755998">
    <w:abstractNumId w:val="2"/>
  </w:num>
  <w:num w:numId="9" w16cid:durableId="1629625495">
    <w:abstractNumId w:val="1"/>
  </w:num>
  <w:num w:numId="10" w16cid:durableId="201286126">
    <w:abstractNumId w:val="0"/>
  </w:num>
  <w:num w:numId="11" w16cid:durableId="1444107279">
    <w:abstractNumId w:val="23"/>
  </w:num>
  <w:num w:numId="12" w16cid:durableId="42947447">
    <w:abstractNumId w:val="20"/>
  </w:num>
  <w:num w:numId="13" w16cid:durableId="624428374">
    <w:abstractNumId w:val="26"/>
  </w:num>
  <w:num w:numId="14" w16cid:durableId="1983582855">
    <w:abstractNumId w:val="12"/>
  </w:num>
  <w:num w:numId="15" w16cid:durableId="1442920853">
    <w:abstractNumId w:val="10"/>
  </w:num>
  <w:num w:numId="16" w16cid:durableId="1331828431">
    <w:abstractNumId w:val="18"/>
  </w:num>
  <w:num w:numId="17" w16cid:durableId="208424721">
    <w:abstractNumId w:val="14"/>
  </w:num>
  <w:num w:numId="18" w16cid:durableId="904409813">
    <w:abstractNumId w:val="24"/>
  </w:num>
  <w:num w:numId="19" w16cid:durableId="1906063650">
    <w:abstractNumId w:val="11"/>
  </w:num>
  <w:num w:numId="20" w16cid:durableId="918715772">
    <w:abstractNumId w:val="27"/>
  </w:num>
  <w:num w:numId="21" w16cid:durableId="1714034103">
    <w:abstractNumId w:val="15"/>
  </w:num>
  <w:num w:numId="22" w16cid:durableId="1585069260">
    <w:abstractNumId w:val="16"/>
  </w:num>
  <w:num w:numId="23" w16cid:durableId="1460221256">
    <w:abstractNumId w:val="19"/>
  </w:num>
  <w:num w:numId="24" w16cid:durableId="1390107248">
    <w:abstractNumId w:val="13"/>
  </w:num>
  <w:num w:numId="25" w16cid:durableId="1010136930">
    <w:abstractNumId w:val="22"/>
  </w:num>
  <w:num w:numId="26" w16cid:durableId="27226062">
    <w:abstractNumId w:val="28"/>
  </w:num>
  <w:num w:numId="27" w16cid:durableId="804355529">
    <w:abstractNumId w:val="25"/>
  </w:num>
  <w:num w:numId="28" w16cid:durableId="1973973010">
    <w:abstractNumId w:val="21"/>
  </w:num>
  <w:num w:numId="29" w16cid:durableId="59343964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80"/>
    <w:rsid w:val="00004B95"/>
    <w:rsid w:val="00017661"/>
    <w:rsid w:val="000216CC"/>
    <w:rsid w:val="00030008"/>
    <w:rsid w:val="00030FC8"/>
    <w:rsid w:val="000340A7"/>
    <w:rsid w:val="000354EB"/>
    <w:rsid w:val="00047A30"/>
    <w:rsid w:val="00051EAC"/>
    <w:rsid w:val="0005209F"/>
    <w:rsid w:val="0005354E"/>
    <w:rsid w:val="00054078"/>
    <w:rsid w:val="000550C7"/>
    <w:rsid w:val="000629E1"/>
    <w:rsid w:val="00062ED4"/>
    <w:rsid w:val="00070E66"/>
    <w:rsid w:val="00071683"/>
    <w:rsid w:val="00073AED"/>
    <w:rsid w:val="00086E8A"/>
    <w:rsid w:val="000923F6"/>
    <w:rsid w:val="00094B64"/>
    <w:rsid w:val="000A091A"/>
    <w:rsid w:val="000A75F5"/>
    <w:rsid w:val="000B1851"/>
    <w:rsid w:val="000C2A93"/>
    <w:rsid w:val="000C75DA"/>
    <w:rsid w:val="000E33D4"/>
    <w:rsid w:val="00102A92"/>
    <w:rsid w:val="001070C3"/>
    <w:rsid w:val="00111838"/>
    <w:rsid w:val="00114AF2"/>
    <w:rsid w:val="001278C2"/>
    <w:rsid w:val="00127A8D"/>
    <w:rsid w:val="00130488"/>
    <w:rsid w:val="001373B5"/>
    <w:rsid w:val="00155C00"/>
    <w:rsid w:val="00160389"/>
    <w:rsid w:val="00166B73"/>
    <w:rsid w:val="0017056F"/>
    <w:rsid w:val="00173E6B"/>
    <w:rsid w:val="00176F89"/>
    <w:rsid w:val="001815C3"/>
    <w:rsid w:val="0018514B"/>
    <w:rsid w:val="00186B5B"/>
    <w:rsid w:val="00192D3E"/>
    <w:rsid w:val="0019353F"/>
    <w:rsid w:val="00195D08"/>
    <w:rsid w:val="0019751E"/>
    <w:rsid w:val="001A10F5"/>
    <w:rsid w:val="001A7453"/>
    <w:rsid w:val="001B0718"/>
    <w:rsid w:val="001B2843"/>
    <w:rsid w:val="001B2A6D"/>
    <w:rsid w:val="001B445A"/>
    <w:rsid w:val="001B7D46"/>
    <w:rsid w:val="001C6581"/>
    <w:rsid w:val="001D6CE1"/>
    <w:rsid w:val="001E2F8A"/>
    <w:rsid w:val="001F40F8"/>
    <w:rsid w:val="001F51A3"/>
    <w:rsid w:val="001F525A"/>
    <w:rsid w:val="002052D7"/>
    <w:rsid w:val="0021749B"/>
    <w:rsid w:val="00230E6F"/>
    <w:rsid w:val="00231FDA"/>
    <w:rsid w:val="0023237B"/>
    <w:rsid w:val="002332AD"/>
    <w:rsid w:val="00253C44"/>
    <w:rsid w:val="00254B4D"/>
    <w:rsid w:val="00255B7A"/>
    <w:rsid w:val="002706B4"/>
    <w:rsid w:val="0027402D"/>
    <w:rsid w:val="00282690"/>
    <w:rsid w:val="00284910"/>
    <w:rsid w:val="00290548"/>
    <w:rsid w:val="002A1A5D"/>
    <w:rsid w:val="002A235C"/>
    <w:rsid w:val="002A4E44"/>
    <w:rsid w:val="002A5825"/>
    <w:rsid w:val="002A6D2A"/>
    <w:rsid w:val="002B1FF0"/>
    <w:rsid w:val="002C045E"/>
    <w:rsid w:val="002C2F5A"/>
    <w:rsid w:val="002D1759"/>
    <w:rsid w:val="002E1FF2"/>
    <w:rsid w:val="002E235C"/>
    <w:rsid w:val="002E5857"/>
    <w:rsid w:val="00304751"/>
    <w:rsid w:val="00310CCF"/>
    <w:rsid w:val="00325EC2"/>
    <w:rsid w:val="0032605C"/>
    <w:rsid w:val="00331E07"/>
    <w:rsid w:val="003320ED"/>
    <w:rsid w:val="00334AE2"/>
    <w:rsid w:val="00341114"/>
    <w:rsid w:val="003466E6"/>
    <w:rsid w:val="00351193"/>
    <w:rsid w:val="00352D4D"/>
    <w:rsid w:val="00354A5C"/>
    <w:rsid w:val="003646F0"/>
    <w:rsid w:val="003663D8"/>
    <w:rsid w:val="003834F0"/>
    <w:rsid w:val="003931BA"/>
    <w:rsid w:val="00396A8F"/>
    <w:rsid w:val="003A3F03"/>
    <w:rsid w:val="003A4650"/>
    <w:rsid w:val="003A66D7"/>
    <w:rsid w:val="003B2905"/>
    <w:rsid w:val="003B77BA"/>
    <w:rsid w:val="003C164A"/>
    <w:rsid w:val="003C1BEA"/>
    <w:rsid w:val="003D1287"/>
    <w:rsid w:val="003D4093"/>
    <w:rsid w:val="003E02FD"/>
    <w:rsid w:val="003E17B4"/>
    <w:rsid w:val="003F4225"/>
    <w:rsid w:val="003F592A"/>
    <w:rsid w:val="00400B50"/>
    <w:rsid w:val="00407E45"/>
    <w:rsid w:val="00410239"/>
    <w:rsid w:val="0043271B"/>
    <w:rsid w:val="00452157"/>
    <w:rsid w:val="00453EDE"/>
    <w:rsid w:val="00460A2D"/>
    <w:rsid w:val="00470D77"/>
    <w:rsid w:val="00472E36"/>
    <w:rsid w:val="0047377A"/>
    <w:rsid w:val="00474BB5"/>
    <w:rsid w:val="0047538C"/>
    <w:rsid w:val="004867C3"/>
    <w:rsid w:val="0048783C"/>
    <w:rsid w:val="0049792B"/>
    <w:rsid w:val="004C187E"/>
    <w:rsid w:val="004C533C"/>
    <w:rsid w:val="004E5A9B"/>
    <w:rsid w:val="004E64C2"/>
    <w:rsid w:val="004F1EB7"/>
    <w:rsid w:val="004F4B80"/>
    <w:rsid w:val="00507017"/>
    <w:rsid w:val="00535467"/>
    <w:rsid w:val="00544BAA"/>
    <w:rsid w:val="0054571F"/>
    <w:rsid w:val="0056101F"/>
    <w:rsid w:val="00561A00"/>
    <w:rsid w:val="00562515"/>
    <w:rsid w:val="00563573"/>
    <w:rsid w:val="00572112"/>
    <w:rsid w:val="005749C5"/>
    <w:rsid w:val="00584FCF"/>
    <w:rsid w:val="00593F16"/>
    <w:rsid w:val="00594A9D"/>
    <w:rsid w:val="00597C7F"/>
    <w:rsid w:val="005A198F"/>
    <w:rsid w:val="005A2EB6"/>
    <w:rsid w:val="005B2AC7"/>
    <w:rsid w:val="005B2C41"/>
    <w:rsid w:val="005B754D"/>
    <w:rsid w:val="005C275A"/>
    <w:rsid w:val="005C5470"/>
    <w:rsid w:val="005C7753"/>
    <w:rsid w:val="005D0B7E"/>
    <w:rsid w:val="005D6A06"/>
    <w:rsid w:val="005D7612"/>
    <w:rsid w:val="005E0A22"/>
    <w:rsid w:val="005E5859"/>
    <w:rsid w:val="005F1D37"/>
    <w:rsid w:val="00611C9E"/>
    <w:rsid w:val="006151A9"/>
    <w:rsid w:val="0062144D"/>
    <w:rsid w:val="006231BC"/>
    <w:rsid w:val="00623385"/>
    <w:rsid w:val="006273B8"/>
    <w:rsid w:val="00631878"/>
    <w:rsid w:val="00631A1D"/>
    <w:rsid w:val="00633357"/>
    <w:rsid w:val="00633D17"/>
    <w:rsid w:val="00635C2C"/>
    <w:rsid w:val="0064099B"/>
    <w:rsid w:val="00655507"/>
    <w:rsid w:val="00663ED1"/>
    <w:rsid w:val="00665CFB"/>
    <w:rsid w:val="00672A54"/>
    <w:rsid w:val="006858FE"/>
    <w:rsid w:val="0068744E"/>
    <w:rsid w:val="006939D5"/>
    <w:rsid w:val="006953D3"/>
    <w:rsid w:val="006A11A9"/>
    <w:rsid w:val="006A282E"/>
    <w:rsid w:val="006A5C89"/>
    <w:rsid w:val="006B5C07"/>
    <w:rsid w:val="006C6ECB"/>
    <w:rsid w:val="006D3754"/>
    <w:rsid w:val="006D61AA"/>
    <w:rsid w:val="006E0C63"/>
    <w:rsid w:val="006E0E70"/>
    <w:rsid w:val="006E20E3"/>
    <w:rsid w:val="006E2572"/>
    <w:rsid w:val="006E2E14"/>
    <w:rsid w:val="006E558C"/>
    <w:rsid w:val="006F4ADE"/>
    <w:rsid w:val="00703A1E"/>
    <w:rsid w:val="0071469F"/>
    <w:rsid w:val="007176C1"/>
    <w:rsid w:val="00722ED6"/>
    <w:rsid w:val="00723D9C"/>
    <w:rsid w:val="007240EC"/>
    <w:rsid w:val="00727471"/>
    <w:rsid w:val="007277C1"/>
    <w:rsid w:val="00732CDB"/>
    <w:rsid w:val="00740C8E"/>
    <w:rsid w:val="00742246"/>
    <w:rsid w:val="007429E8"/>
    <w:rsid w:val="00744632"/>
    <w:rsid w:val="00745E31"/>
    <w:rsid w:val="007517C1"/>
    <w:rsid w:val="007623AA"/>
    <w:rsid w:val="00763A01"/>
    <w:rsid w:val="007804F2"/>
    <w:rsid w:val="007817A0"/>
    <w:rsid w:val="007820C0"/>
    <w:rsid w:val="00793250"/>
    <w:rsid w:val="00793B2B"/>
    <w:rsid w:val="00794AC9"/>
    <w:rsid w:val="007A0AF3"/>
    <w:rsid w:val="007A7549"/>
    <w:rsid w:val="007A7C27"/>
    <w:rsid w:val="007B5183"/>
    <w:rsid w:val="007B75C5"/>
    <w:rsid w:val="007C1764"/>
    <w:rsid w:val="007C3F07"/>
    <w:rsid w:val="007E0267"/>
    <w:rsid w:val="007E406D"/>
    <w:rsid w:val="00801359"/>
    <w:rsid w:val="008231D6"/>
    <w:rsid w:val="00833810"/>
    <w:rsid w:val="00833E25"/>
    <w:rsid w:val="00842083"/>
    <w:rsid w:val="00850377"/>
    <w:rsid w:val="00850E62"/>
    <w:rsid w:val="00851909"/>
    <w:rsid w:val="00855D67"/>
    <w:rsid w:val="00860DE8"/>
    <w:rsid w:val="00887BE6"/>
    <w:rsid w:val="00890EEE"/>
    <w:rsid w:val="008A17CF"/>
    <w:rsid w:val="008A24B5"/>
    <w:rsid w:val="008B649F"/>
    <w:rsid w:val="008B6C31"/>
    <w:rsid w:val="008C0494"/>
    <w:rsid w:val="008D289B"/>
    <w:rsid w:val="008D466D"/>
    <w:rsid w:val="008D74E4"/>
    <w:rsid w:val="008F2ACF"/>
    <w:rsid w:val="008F6C83"/>
    <w:rsid w:val="008F6E8A"/>
    <w:rsid w:val="009010DC"/>
    <w:rsid w:val="00901DE6"/>
    <w:rsid w:val="0090714E"/>
    <w:rsid w:val="0093220F"/>
    <w:rsid w:val="00932B32"/>
    <w:rsid w:val="009400E6"/>
    <w:rsid w:val="00941485"/>
    <w:rsid w:val="00955F0C"/>
    <w:rsid w:val="00956700"/>
    <w:rsid w:val="00975100"/>
    <w:rsid w:val="009759DB"/>
    <w:rsid w:val="0097604B"/>
    <w:rsid w:val="009847D2"/>
    <w:rsid w:val="009855EE"/>
    <w:rsid w:val="009856C2"/>
    <w:rsid w:val="009864E1"/>
    <w:rsid w:val="00992852"/>
    <w:rsid w:val="00993690"/>
    <w:rsid w:val="009A06F8"/>
    <w:rsid w:val="009A0BFF"/>
    <w:rsid w:val="009A19B5"/>
    <w:rsid w:val="009A4B7B"/>
    <w:rsid w:val="009A7930"/>
    <w:rsid w:val="009C5AC8"/>
    <w:rsid w:val="009C6C32"/>
    <w:rsid w:val="009D0401"/>
    <w:rsid w:val="009D3168"/>
    <w:rsid w:val="009D5419"/>
    <w:rsid w:val="009E1C12"/>
    <w:rsid w:val="009E5A08"/>
    <w:rsid w:val="009E5DE5"/>
    <w:rsid w:val="009E685E"/>
    <w:rsid w:val="009F300D"/>
    <w:rsid w:val="009F5B4D"/>
    <w:rsid w:val="00A07998"/>
    <w:rsid w:val="00A13DA2"/>
    <w:rsid w:val="00A141BD"/>
    <w:rsid w:val="00A2210A"/>
    <w:rsid w:val="00A30B46"/>
    <w:rsid w:val="00A315E3"/>
    <w:rsid w:val="00A35276"/>
    <w:rsid w:val="00A42089"/>
    <w:rsid w:val="00A562F9"/>
    <w:rsid w:val="00A57407"/>
    <w:rsid w:val="00A61E2D"/>
    <w:rsid w:val="00A7124E"/>
    <w:rsid w:val="00A769E1"/>
    <w:rsid w:val="00A85A9E"/>
    <w:rsid w:val="00A8759B"/>
    <w:rsid w:val="00A909FE"/>
    <w:rsid w:val="00A92767"/>
    <w:rsid w:val="00AA0422"/>
    <w:rsid w:val="00AA6BBC"/>
    <w:rsid w:val="00AB10CE"/>
    <w:rsid w:val="00AB255B"/>
    <w:rsid w:val="00AC290B"/>
    <w:rsid w:val="00AC3B76"/>
    <w:rsid w:val="00AD0AAC"/>
    <w:rsid w:val="00AF2DDC"/>
    <w:rsid w:val="00B0719D"/>
    <w:rsid w:val="00B074A5"/>
    <w:rsid w:val="00B15600"/>
    <w:rsid w:val="00B22C06"/>
    <w:rsid w:val="00B2565A"/>
    <w:rsid w:val="00B262BA"/>
    <w:rsid w:val="00B42789"/>
    <w:rsid w:val="00B43CAD"/>
    <w:rsid w:val="00B445E5"/>
    <w:rsid w:val="00B4503C"/>
    <w:rsid w:val="00B452C3"/>
    <w:rsid w:val="00B51ED9"/>
    <w:rsid w:val="00B64F17"/>
    <w:rsid w:val="00B652A1"/>
    <w:rsid w:val="00B66794"/>
    <w:rsid w:val="00B6704B"/>
    <w:rsid w:val="00B73935"/>
    <w:rsid w:val="00B77B94"/>
    <w:rsid w:val="00B84388"/>
    <w:rsid w:val="00B86081"/>
    <w:rsid w:val="00B877DE"/>
    <w:rsid w:val="00B957BF"/>
    <w:rsid w:val="00BA0BE1"/>
    <w:rsid w:val="00BA26A6"/>
    <w:rsid w:val="00BA5A3B"/>
    <w:rsid w:val="00BB0108"/>
    <w:rsid w:val="00BD64F6"/>
    <w:rsid w:val="00BE257B"/>
    <w:rsid w:val="00BE3432"/>
    <w:rsid w:val="00BE6F56"/>
    <w:rsid w:val="00BF29EE"/>
    <w:rsid w:val="00BF2FB1"/>
    <w:rsid w:val="00BF6515"/>
    <w:rsid w:val="00C05CC7"/>
    <w:rsid w:val="00C060FA"/>
    <w:rsid w:val="00C07173"/>
    <w:rsid w:val="00C157A9"/>
    <w:rsid w:val="00C20C77"/>
    <w:rsid w:val="00C21302"/>
    <w:rsid w:val="00C27A7A"/>
    <w:rsid w:val="00C51A1C"/>
    <w:rsid w:val="00C62E53"/>
    <w:rsid w:val="00C7087C"/>
    <w:rsid w:val="00C71B50"/>
    <w:rsid w:val="00C7374F"/>
    <w:rsid w:val="00C74B7F"/>
    <w:rsid w:val="00C84B9B"/>
    <w:rsid w:val="00C9233F"/>
    <w:rsid w:val="00C9331F"/>
    <w:rsid w:val="00CA22B8"/>
    <w:rsid w:val="00CA4B0E"/>
    <w:rsid w:val="00CA5AE9"/>
    <w:rsid w:val="00CB3B22"/>
    <w:rsid w:val="00CC4CF4"/>
    <w:rsid w:val="00CD1F83"/>
    <w:rsid w:val="00CE2395"/>
    <w:rsid w:val="00CE294A"/>
    <w:rsid w:val="00CF73F9"/>
    <w:rsid w:val="00D00A16"/>
    <w:rsid w:val="00D04D64"/>
    <w:rsid w:val="00D06A7F"/>
    <w:rsid w:val="00D06F1F"/>
    <w:rsid w:val="00D16241"/>
    <w:rsid w:val="00D269B9"/>
    <w:rsid w:val="00D3148F"/>
    <w:rsid w:val="00D43F02"/>
    <w:rsid w:val="00D459F0"/>
    <w:rsid w:val="00D50F51"/>
    <w:rsid w:val="00D51AE5"/>
    <w:rsid w:val="00D532A1"/>
    <w:rsid w:val="00D54AC6"/>
    <w:rsid w:val="00D54B4F"/>
    <w:rsid w:val="00D5688A"/>
    <w:rsid w:val="00D568F6"/>
    <w:rsid w:val="00D614CF"/>
    <w:rsid w:val="00D66B4C"/>
    <w:rsid w:val="00D74B39"/>
    <w:rsid w:val="00D82930"/>
    <w:rsid w:val="00D83062"/>
    <w:rsid w:val="00D84530"/>
    <w:rsid w:val="00D84589"/>
    <w:rsid w:val="00DA094C"/>
    <w:rsid w:val="00DA0ADF"/>
    <w:rsid w:val="00DA0CA7"/>
    <w:rsid w:val="00DB2E83"/>
    <w:rsid w:val="00DB693D"/>
    <w:rsid w:val="00DD6A0B"/>
    <w:rsid w:val="00DD7AAF"/>
    <w:rsid w:val="00DE7F78"/>
    <w:rsid w:val="00DF43E0"/>
    <w:rsid w:val="00E035A2"/>
    <w:rsid w:val="00E16E13"/>
    <w:rsid w:val="00E200AD"/>
    <w:rsid w:val="00E27FCB"/>
    <w:rsid w:val="00E30F2D"/>
    <w:rsid w:val="00E34E35"/>
    <w:rsid w:val="00E37E27"/>
    <w:rsid w:val="00E42CB9"/>
    <w:rsid w:val="00E45C69"/>
    <w:rsid w:val="00E56A0B"/>
    <w:rsid w:val="00E60D01"/>
    <w:rsid w:val="00E6162A"/>
    <w:rsid w:val="00E6582D"/>
    <w:rsid w:val="00E71580"/>
    <w:rsid w:val="00E730D4"/>
    <w:rsid w:val="00E8033F"/>
    <w:rsid w:val="00E804DA"/>
    <w:rsid w:val="00E806A5"/>
    <w:rsid w:val="00E826CF"/>
    <w:rsid w:val="00EA0CF1"/>
    <w:rsid w:val="00EA12F9"/>
    <w:rsid w:val="00EA6146"/>
    <w:rsid w:val="00EC467D"/>
    <w:rsid w:val="00EC5CA6"/>
    <w:rsid w:val="00ED272E"/>
    <w:rsid w:val="00ED6E5F"/>
    <w:rsid w:val="00EE0306"/>
    <w:rsid w:val="00EE0997"/>
    <w:rsid w:val="00EF1ADE"/>
    <w:rsid w:val="00F10687"/>
    <w:rsid w:val="00F12825"/>
    <w:rsid w:val="00F12C08"/>
    <w:rsid w:val="00F17094"/>
    <w:rsid w:val="00F3780F"/>
    <w:rsid w:val="00F42D1A"/>
    <w:rsid w:val="00F43652"/>
    <w:rsid w:val="00F5277B"/>
    <w:rsid w:val="00F57D3B"/>
    <w:rsid w:val="00F60F42"/>
    <w:rsid w:val="00F67EC3"/>
    <w:rsid w:val="00F70C59"/>
    <w:rsid w:val="00F72C1F"/>
    <w:rsid w:val="00F7315B"/>
    <w:rsid w:val="00F76AC9"/>
    <w:rsid w:val="00F826B1"/>
    <w:rsid w:val="00F830BF"/>
    <w:rsid w:val="00F838EA"/>
    <w:rsid w:val="00F87C2C"/>
    <w:rsid w:val="00F94645"/>
    <w:rsid w:val="00FA13F0"/>
    <w:rsid w:val="00FA5304"/>
    <w:rsid w:val="00FA5747"/>
    <w:rsid w:val="00FA6CD9"/>
    <w:rsid w:val="00FB20FB"/>
    <w:rsid w:val="00FB4739"/>
    <w:rsid w:val="00FD1E92"/>
    <w:rsid w:val="00FE0763"/>
    <w:rsid w:val="00FF3FDB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FA28E7"/>
  <w15:docId w15:val="{39FDEBA2-A796-4796-B967-4D7BFBF8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BA"/>
    <w:rPr>
      <w:rFonts w:ascii="Segoe Condensed" w:hAnsi="Segoe Condensed"/>
      <w:spacing w:val="8"/>
    </w:rPr>
  </w:style>
  <w:style w:type="paragraph" w:styleId="Ttulo1">
    <w:name w:val="heading 1"/>
    <w:basedOn w:val="Normal"/>
    <w:next w:val="Normal"/>
    <w:link w:val="Ttulo1Carter"/>
    <w:uiPriority w:val="1"/>
    <w:semiHidden/>
    <w:qFormat/>
    <w:rsid w:val="003931BA"/>
    <w:pPr>
      <w:outlineLvl w:val="0"/>
    </w:pPr>
    <w:rPr>
      <w:b/>
      <w:color w:val="FFFFFF" w:themeColor="background1"/>
    </w:rPr>
  </w:style>
  <w:style w:type="paragraph" w:styleId="Ttulo2">
    <w:name w:val="heading 2"/>
    <w:basedOn w:val="Ttulo1"/>
    <w:next w:val="Normal"/>
    <w:link w:val="Ttulo2Carter"/>
    <w:uiPriority w:val="1"/>
    <w:semiHidden/>
    <w:qFormat/>
    <w:rsid w:val="003931BA"/>
    <w:pPr>
      <w:outlineLvl w:val="1"/>
    </w:pPr>
    <w:rPr>
      <w:color w:val="595959" w:themeColor="text1" w:themeTint="A6"/>
    </w:rPr>
  </w:style>
  <w:style w:type="paragraph" w:styleId="Ttulo3">
    <w:name w:val="heading 3"/>
    <w:basedOn w:val="Ttulo2"/>
    <w:next w:val="Normal"/>
    <w:link w:val="Ttulo3Carter"/>
    <w:uiPriority w:val="1"/>
    <w:semiHidden/>
    <w:qFormat/>
    <w:rsid w:val="003931BA"/>
    <w:pPr>
      <w:outlineLvl w:val="2"/>
    </w:pPr>
    <w:rPr>
      <w:b w:val="0"/>
    </w:rPr>
  </w:style>
  <w:style w:type="paragraph" w:styleId="Ttulo4">
    <w:name w:val="heading 4"/>
    <w:basedOn w:val="Ttulo5"/>
    <w:next w:val="Normal"/>
    <w:link w:val="Ttulo4Carter"/>
    <w:uiPriority w:val="1"/>
    <w:semiHidden/>
    <w:qFormat/>
    <w:rsid w:val="003931BA"/>
    <w:pPr>
      <w:spacing w:before="40" w:after="280"/>
      <w:outlineLvl w:val="3"/>
    </w:pPr>
    <w:rPr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1"/>
    <w:semiHidden/>
    <w:qFormat/>
    <w:rsid w:val="003931BA"/>
    <w:pPr>
      <w:keepNext/>
      <w:keepLines/>
      <w:spacing w:before="200"/>
      <w:outlineLvl w:val="4"/>
    </w:pPr>
    <w:rPr>
      <w:rFonts w:eastAsiaTheme="majorEastAsia" w:cstheme="majorBidi"/>
      <w:color w:val="595959" w:themeColor="text1" w:themeTint="A6"/>
      <w:sz w:val="96"/>
    </w:rPr>
  </w:style>
  <w:style w:type="paragraph" w:styleId="Ttulo6">
    <w:name w:val="heading 6"/>
    <w:basedOn w:val="Normal"/>
    <w:next w:val="Normal"/>
    <w:link w:val="Ttulo6Carter"/>
    <w:uiPriority w:val="1"/>
    <w:semiHidden/>
    <w:unhideWhenUsed/>
    <w:qFormat/>
    <w:rsid w:val="003931BA"/>
    <w:pPr>
      <w:keepNext/>
      <w:keepLines/>
      <w:spacing w:before="40"/>
      <w:outlineLvl w:val="5"/>
    </w:pPr>
    <w:rPr>
      <w:rFonts w:ascii="Bookman Old Style" w:eastAsiaTheme="majorEastAsia" w:hAnsi="Bookman Old Style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1"/>
    <w:semiHidden/>
    <w:unhideWhenUsed/>
    <w:qFormat/>
    <w:rsid w:val="003931BA"/>
    <w:pPr>
      <w:keepNext/>
      <w:keepLines/>
      <w:spacing w:before="40"/>
      <w:outlineLvl w:val="6"/>
    </w:pPr>
    <w:rPr>
      <w:rFonts w:ascii="Bookman Old Style" w:eastAsiaTheme="majorEastAsia" w:hAnsi="Bookman Old Style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1"/>
    <w:semiHidden/>
    <w:unhideWhenUsed/>
    <w:qFormat/>
    <w:rsid w:val="003931BA"/>
    <w:pPr>
      <w:keepNext/>
      <w:keepLines/>
      <w:spacing w:before="40"/>
      <w:outlineLvl w:val="7"/>
    </w:pPr>
    <w:rPr>
      <w:rFonts w:ascii="Bookman Old Style" w:eastAsiaTheme="majorEastAsia" w:hAnsi="Bookman Old Style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1"/>
    <w:semiHidden/>
    <w:unhideWhenUsed/>
    <w:qFormat/>
    <w:rsid w:val="003931BA"/>
    <w:pPr>
      <w:keepNext/>
      <w:keepLines/>
      <w:spacing w:before="40"/>
      <w:outlineLvl w:val="8"/>
    </w:pPr>
    <w:rPr>
      <w:rFonts w:ascii="Bookman Old Style" w:eastAsiaTheme="majorEastAsia" w:hAnsi="Bookman Old Style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rsid w:val="003931B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3931BA"/>
    <w:rPr>
      <w:rFonts w:ascii="Segoe Condensed" w:hAnsi="Segoe Condensed"/>
      <w:color w:val="595959" w:themeColor="text1" w:themeTint="A6"/>
      <w:sz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931BA"/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931BA"/>
    <w:rPr>
      <w:rFonts w:ascii="Tahoma" w:hAnsi="Tahoma" w:cs="Tahoma"/>
      <w:spacing w:val="8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1"/>
    <w:semiHidden/>
    <w:rsid w:val="003931BA"/>
    <w:rPr>
      <w:rFonts w:ascii="Segoe Condensed" w:hAnsi="Segoe Condensed"/>
      <w:b/>
      <w:color w:val="FFFFFF" w:themeColor="background1"/>
      <w:spacing w:val="8"/>
    </w:rPr>
  </w:style>
  <w:style w:type="character" w:customStyle="1" w:styleId="Ttulo2Carter">
    <w:name w:val="Título 2 Caráter"/>
    <w:basedOn w:val="Tipodeletrapredefinidodopargrafo"/>
    <w:link w:val="Ttulo2"/>
    <w:uiPriority w:val="1"/>
    <w:semiHidden/>
    <w:rsid w:val="003931BA"/>
    <w:rPr>
      <w:rFonts w:ascii="Segoe Condensed" w:hAnsi="Segoe Condensed"/>
      <w:b/>
      <w:color w:val="595959" w:themeColor="text1" w:themeTint="A6"/>
      <w:spacing w:val="8"/>
    </w:rPr>
  </w:style>
  <w:style w:type="character" w:customStyle="1" w:styleId="Ttulo3Carter">
    <w:name w:val="Título 3 Caráter"/>
    <w:basedOn w:val="Tipodeletrapredefinidodopargrafo"/>
    <w:link w:val="Ttulo3"/>
    <w:uiPriority w:val="1"/>
    <w:semiHidden/>
    <w:rsid w:val="003931BA"/>
    <w:rPr>
      <w:rFonts w:ascii="Segoe Condensed" w:hAnsi="Segoe Condensed"/>
      <w:color w:val="595959" w:themeColor="text1" w:themeTint="A6"/>
      <w:spacing w:val="8"/>
    </w:rPr>
  </w:style>
  <w:style w:type="character" w:customStyle="1" w:styleId="Ttulo4Carter">
    <w:name w:val="Título 4 Caráter"/>
    <w:basedOn w:val="Tipodeletrapredefinidodopargrafo"/>
    <w:link w:val="Ttulo4"/>
    <w:uiPriority w:val="1"/>
    <w:semiHidden/>
    <w:rsid w:val="003931BA"/>
    <w:rPr>
      <w:rFonts w:ascii="Segoe Condensed" w:eastAsiaTheme="majorEastAsia" w:hAnsi="Segoe Condensed" w:cstheme="majorBidi"/>
      <w:color w:val="365F91" w:themeColor="accent1" w:themeShade="BF"/>
      <w:spacing w:val="8"/>
      <w:sz w:val="96"/>
    </w:rPr>
  </w:style>
  <w:style w:type="character" w:customStyle="1" w:styleId="Ttulo5Carter">
    <w:name w:val="Título 5 Caráter"/>
    <w:basedOn w:val="Tipodeletrapredefinidodopargrafo"/>
    <w:link w:val="Ttulo5"/>
    <w:uiPriority w:val="1"/>
    <w:semiHidden/>
    <w:rsid w:val="003931BA"/>
    <w:rPr>
      <w:rFonts w:ascii="Segoe Condensed" w:eastAsiaTheme="majorEastAsia" w:hAnsi="Segoe Condensed" w:cstheme="majorBidi"/>
      <w:color w:val="595959" w:themeColor="text1" w:themeTint="A6"/>
      <w:spacing w:val="8"/>
      <w:sz w:val="96"/>
    </w:rPr>
  </w:style>
  <w:style w:type="paragraph" w:customStyle="1" w:styleId="CabealhodaAtadaReunio">
    <w:name w:val="Cabeçalho da Ata da Reunião"/>
    <w:basedOn w:val="Normal"/>
    <w:uiPriority w:val="1"/>
    <w:qFormat/>
    <w:rsid w:val="003931BA"/>
    <w:pPr>
      <w:keepNext/>
      <w:keepLines/>
      <w:spacing w:before="40" w:after="280"/>
    </w:pPr>
    <w:rPr>
      <w:rFonts w:eastAsiaTheme="majorEastAsia" w:cstheme="majorBidi"/>
      <w:color w:val="365F91" w:themeColor="accent1" w:themeShade="BF"/>
      <w:sz w:val="96"/>
    </w:rPr>
  </w:style>
  <w:style w:type="paragraph" w:customStyle="1" w:styleId="TtulosdaAtaedaAgenda">
    <w:name w:val="Títulos da Ata e da Agenda"/>
    <w:basedOn w:val="Normal"/>
    <w:uiPriority w:val="1"/>
    <w:qFormat/>
    <w:rsid w:val="003931BA"/>
    <w:rPr>
      <w:b/>
      <w:color w:val="FFFFFF" w:themeColor="background1"/>
    </w:rPr>
  </w:style>
  <w:style w:type="paragraph" w:styleId="Cabealho">
    <w:name w:val="header"/>
    <w:basedOn w:val="Normal"/>
    <w:link w:val="CabealhoCarter"/>
    <w:uiPriority w:val="99"/>
    <w:unhideWhenUsed/>
    <w:rsid w:val="003931BA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31BA"/>
    <w:rPr>
      <w:rFonts w:ascii="Segoe Condensed" w:hAnsi="Segoe Condensed"/>
      <w:spacing w:val="8"/>
    </w:rPr>
  </w:style>
  <w:style w:type="paragraph" w:styleId="Rodap">
    <w:name w:val="footer"/>
    <w:basedOn w:val="Normal"/>
    <w:link w:val="RodapCarter"/>
    <w:uiPriority w:val="99"/>
    <w:unhideWhenUsed/>
    <w:rsid w:val="003931BA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31BA"/>
    <w:rPr>
      <w:rFonts w:ascii="Segoe Condensed" w:hAnsi="Segoe Condensed"/>
      <w:spacing w:val="8"/>
    </w:rPr>
  </w:style>
  <w:style w:type="paragraph" w:styleId="Bibliografia">
    <w:name w:val="Bibliography"/>
    <w:basedOn w:val="Normal"/>
    <w:next w:val="Normal"/>
    <w:uiPriority w:val="37"/>
    <w:semiHidden/>
    <w:unhideWhenUsed/>
    <w:rsid w:val="003931BA"/>
  </w:style>
  <w:style w:type="paragraph" w:styleId="Corpodetexto">
    <w:name w:val="Body Text"/>
    <w:basedOn w:val="Normal"/>
    <w:link w:val="CorpodetextoCarter"/>
    <w:uiPriority w:val="99"/>
    <w:semiHidden/>
    <w:unhideWhenUsed/>
    <w:rsid w:val="003931BA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3931BA"/>
    <w:rPr>
      <w:rFonts w:ascii="Segoe Condensed" w:hAnsi="Segoe Condensed"/>
      <w:spacing w:val="8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3931BA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3931BA"/>
    <w:rPr>
      <w:rFonts w:ascii="Segoe Condensed" w:hAnsi="Segoe Condensed"/>
      <w:spacing w:val="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3931B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3931BA"/>
    <w:rPr>
      <w:rFonts w:ascii="Segoe Condensed" w:hAnsi="Segoe Condensed"/>
      <w:spacing w:val="8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3931BA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3931BA"/>
    <w:rPr>
      <w:rFonts w:ascii="Segoe Condensed" w:hAnsi="Segoe Condensed"/>
      <w:spacing w:val="8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3931BA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3931BA"/>
    <w:rPr>
      <w:rFonts w:ascii="Segoe Condensed" w:hAnsi="Segoe Condensed"/>
      <w:spacing w:val="8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3931BA"/>
    <w:pPr>
      <w:spacing w:after="0"/>
      <w:ind w:left="360"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3931BA"/>
    <w:rPr>
      <w:rFonts w:ascii="Segoe Condensed" w:hAnsi="Segoe Condensed"/>
      <w:spacing w:val="8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931BA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931BA"/>
    <w:rPr>
      <w:rFonts w:ascii="Segoe Condensed" w:hAnsi="Segoe Condensed"/>
      <w:spacing w:val="8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3931BA"/>
    <w:pPr>
      <w:spacing w:after="120"/>
      <w:ind w:left="283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3931BA"/>
    <w:rPr>
      <w:rFonts w:ascii="Segoe Condensed" w:hAnsi="Segoe Condensed"/>
      <w:spacing w:val="8"/>
      <w:szCs w:val="16"/>
    </w:rPr>
  </w:style>
  <w:style w:type="paragraph" w:styleId="Legenda">
    <w:name w:val="caption"/>
    <w:basedOn w:val="Normal"/>
    <w:next w:val="Normal"/>
    <w:uiPriority w:val="99"/>
    <w:unhideWhenUsed/>
    <w:rsid w:val="003931BA"/>
    <w:pPr>
      <w:spacing w:after="200"/>
    </w:pPr>
    <w:rPr>
      <w:i/>
      <w:iCs/>
      <w:color w:val="1F497D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3931BA"/>
    <w:pPr>
      <w:ind w:left="4252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3931BA"/>
    <w:rPr>
      <w:rFonts w:ascii="Segoe Condensed" w:hAnsi="Segoe Condensed"/>
      <w:spacing w:val="8"/>
    </w:rPr>
  </w:style>
  <w:style w:type="table" w:styleId="GrelhaColorida">
    <w:name w:val="Colorful Grid"/>
    <w:basedOn w:val="Tabelanormal"/>
    <w:uiPriority w:val="99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99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Colorido">
    <w:name w:val="Colorful Shading"/>
    <w:basedOn w:val="Tabelanormal"/>
    <w:uiPriority w:val="99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3931BA"/>
    <w:rPr>
      <w:rFonts w:ascii="Segoe Condensed" w:hAnsi="Segoe Condensed"/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31BA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31BA"/>
    <w:rPr>
      <w:rFonts w:ascii="Segoe Condensed" w:hAnsi="Segoe Condensed"/>
      <w:spacing w:val="8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31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31BA"/>
    <w:rPr>
      <w:rFonts w:ascii="Segoe Condensed" w:hAnsi="Segoe Condensed"/>
      <w:b/>
      <w:bCs/>
      <w:spacing w:val="8"/>
      <w:szCs w:val="20"/>
    </w:rPr>
  </w:style>
  <w:style w:type="table" w:styleId="ListaEscura">
    <w:name w:val="Dark List"/>
    <w:basedOn w:val="Tabelanormal"/>
    <w:uiPriority w:val="99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3931B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3931BA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3931BA"/>
    <w:rPr>
      <w:rFonts w:ascii="Segoe Condensed" w:hAnsi="Segoe Condensed"/>
      <w:spacing w:val="8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3931BA"/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3931BA"/>
    <w:rPr>
      <w:rFonts w:ascii="Segoe UI" w:hAnsi="Segoe UI" w:cs="Segoe UI"/>
      <w:spacing w:val="8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3931BA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3931BA"/>
    <w:rPr>
      <w:rFonts w:ascii="Segoe Condensed" w:hAnsi="Segoe Condensed"/>
      <w:spacing w:val="8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3931BA"/>
    <w:rPr>
      <w:rFonts w:ascii="Segoe Condensed" w:hAnsi="Segoe Condensed"/>
      <w:sz w:val="22"/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3931BA"/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3931BA"/>
    <w:rPr>
      <w:rFonts w:ascii="Segoe Condensed" w:hAnsi="Segoe Condensed"/>
      <w:spacing w:val="8"/>
      <w:szCs w:val="20"/>
    </w:rPr>
  </w:style>
  <w:style w:type="paragraph" w:styleId="Destinatrio">
    <w:name w:val="envelope address"/>
    <w:basedOn w:val="Normal"/>
    <w:uiPriority w:val="99"/>
    <w:semiHidden/>
    <w:unhideWhenUsed/>
    <w:rsid w:val="003931BA"/>
    <w:pPr>
      <w:framePr w:w="7920" w:h="1980" w:hRule="exact" w:hSpace="180" w:wrap="auto" w:hAnchor="page" w:xAlign="center" w:yAlign="bottom"/>
      <w:ind w:left="2880"/>
    </w:pPr>
    <w:rPr>
      <w:rFonts w:ascii="Bookman Old Style" w:eastAsiaTheme="majorEastAsia" w:hAnsi="Bookman Old Style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31BA"/>
    <w:rPr>
      <w:rFonts w:ascii="Bookman Old Style" w:eastAsiaTheme="majorEastAsia" w:hAnsi="Bookman Old Style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931BA"/>
    <w:rPr>
      <w:rFonts w:ascii="Segoe Condensed" w:hAnsi="Segoe Condensed"/>
      <w:color w:val="800080" w:themeColor="followedHyperlink"/>
      <w:sz w:val="22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931BA"/>
    <w:rPr>
      <w:rFonts w:ascii="Segoe Condensed" w:hAnsi="Segoe Condensed"/>
      <w:sz w:val="22"/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31BA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31BA"/>
    <w:rPr>
      <w:rFonts w:ascii="Segoe Condensed" w:hAnsi="Segoe Condensed"/>
      <w:spacing w:val="8"/>
      <w:szCs w:val="20"/>
    </w:rPr>
  </w:style>
  <w:style w:type="table" w:styleId="TabeladeGrelha1Clara">
    <w:name w:val="Grid Table 1 Light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3931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3">
    <w:name w:val="Grid Table 3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3931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3931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3931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3931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3931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3931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3931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3931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3931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3931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3931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3931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3931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Tipodeletrapredefinidodopargrafo"/>
    <w:uiPriority w:val="99"/>
    <w:semiHidden/>
    <w:unhideWhenUsed/>
    <w:rsid w:val="003931BA"/>
    <w:rPr>
      <w:rFonts w:ascii="Segoe Condensed" w:hAnsi="Segoe Condensed"/>
      <w:color w:val="2B579A"/>
      <w:sz w:val="22"/>
      <w:shd w:val="clear" w:color="auto" w:fill="E6E6E6"/>
    </w:rPr>
  </w:style>
  <w:style w:type="character" w:customStyle="1" w:styleId="Ttulo6Carter">
    <w:name w:val="Título 6 Caráter"/>
    <w:basedOn w:val="Tipodeletrapredefinidodopargrafo"/>
    <w:link w:val="Ttulo6"/>
    <w:uiPriority w:val="1"/>
    <w:semiHidden/>
    <w:rsid w:val="003931BA"/>
    <w:rPr>
      <w:rFonts w:ascii="Bookman Old Style" w:eastAsiaTheme="majorEastAsia" w:hAnsi="Bookman Old Style" w:cstheme="majorBidi"/>
      <w:color w:val="243F60" w:themeColor="accent1" w:themeShade="7F"/>
      <w:spacing w:val="8"/>
    </w:rPr>
  </w:style>
  <w:style w:type="character" w:customStyle="1" w:styleId="Ttulo7Carter">
    <w:name w:val="Título 7 Caráter"/>
    <w:basedOn w:val="Tipodeletrapredefinidodopargrafo"/>
    <w:link w:val="Ttulo7"/>
    <w:uiPriority w:val="1"/>
    <w:semiHidden/>
    <w:rsid w:val="003931BA"/>
    <w:rPr>
      <w:rFonts w:ascii="Bookman Old Style" w:eastAsiaTheme="majorEastAsia" w:hAnsi="Bookman Old Style" w:cstheme="majorBidi"/>
      <w:i/>
      <w:iCs/>
      <w:color w:val="243F60" w:themeColor="accent1" w:themeShade="7F"/>
      <w:spacing w:val="8"/>
    </w:rPr>
  </w:style>
  <w:style w:type="character" w:customStyle="1" w:styleId="Ttulo8Carter">
    <w:name w:val="Título 8 Caráter"/>
    <w:basedOn w:val="Tipodeletrapredefinidodopargrafo"/>
    <w:link w:val="Ttulo8"/>
    <w:uiPriority w:val="1"/>
    <w:semiHidden/>
    <w:rsid w:val="003931BA"/>
    <w:rPr>
      <w:rFonts w:ascii="Bookman Old Style" w:eastAsiaTheme="majorEastAsia" w:hAnsi="Bookman Old Style" w:cstheme="majorBidi"/>
      <w:color w:val="272727" w:themeColor="text1" w:themeTint="D8"/>
      <w:spacing w:val="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1"/>
    <w:semiHidden/>
    <w:rsid w:val="003931BA"/>
    <w:rPr>
      <w:rFonts w:ascii="Bookman Old Style" w:eastAsiaTheme="majorEastAsia" w:hAnsi="Bookman Old Style" w:cstheme="majorBidi"/>
      <w:i/>
      <w:iCs/>
      <w:color w:val="272727" w:themeColor="text1" w:themeTint="D8"/>
      <w:spacing w:val="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3931BA"/>
    <w:rPr>
      <w:rFonts w:ascii="Segoe Condensed" w:hAnsi="Segoe Condensed"/>
      <w:sz w:val="22"/>
    </w:rPr>
  </w:style>
  <w:style w:type="paragraph" w:styleId="EndereoHTML">
    <w:name w:val="HTML Address"/>
    <w:basedOn w:val="Normal"/>
    <w:link w:val="EndereoHTMLCarter"/>
    <w:uiPriority w:val="99"/>
    <w:semiHidden/>
    <w:unhideWhenUsed/>
    <w:rsid w:val="003931BA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3931BA"/>
    <w:rPr>
      <w:rFonts w:ascii="Segoe Condensed" w:hAnsi="Segoe Condensed"/>
      <w:i/>
      <w:iCs/>
      <w:spacing w:val="8"/>
    </w:rPr>
  </w:style>
  <w:style w:type="character" w:styleId="CitaoHTML">
    <w:name w:val="HTML Cite"/>
    <w:basedOn w:val="Tipodeletrapredefinidodopargrafo"/>
    <w:uiPriority w:val="99"/>
    <w:semiHidden/>
    <w:unhideWhenUsed/>
    <w:rsid w:val="003931BA"/>
    <w:rPr>
      <w:rFonts w:ascii="Segoe Condensed" w:hAnsi="Segoe Condensed"/>
      <w:i/>
      <w:iCs/>
      <w:sz w:val="22"/>
    </w:rPr>
  </w:style>
  <w:style w:type="character" w:styleId="CdigoHTML">
    <w:name w:val="HTML Code"/>
    <w:basedOn w:val="Tipodeletrapredefinidodopargrafo"/>
    <w:uiPriority w:val="99"/>
    <w:semiHidden/>
    <w:unhideWhenUsed/>
    <w:rsid w:val="003931BA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3931BA"/>
    <w:rPr>
      <w:rFonts w:ascii="Segoe Condensed" w:hAnsi="Segoe Condensed"/>
      <w:i/>
      <w:iCs/>
      <w:sz w:val="22"/>
    </w:rPr>
  </w:style>
  <w:style w:type="character" w:styleId="TecladoHTML">
    <w:name w:val="HTML Keyboard"/>
    <w:basedOn w:val="Tipodeletrapredefinidodopargrafo"/>
    <w:uiPriority w:val="99"/>
    <w:semiHidden/>
    <w:unhideWhenUsed/>
    <w:rsid w:val="003931B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31BA"/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31BA"/>
    <w:rPr>
      <w:rFonts w:ascii="Consolas" w:hAnsi="Consolas"/>
      <w:spacing w:val="8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3931BA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3931BA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3931BA"/>
    <w:rPr>
      <w:rFonts w:ascii="Segoe Condensed" w:hAnsi="Segoe Condensed"/>
      <w:i/>
      <w:iCs/>
      <w:sz w:val="22"/>
    </w:rPr>
  </w:style>
  <w:style w:type="character" w:styleId="Hiperligao">
    <w:name w:val="Hyperlink"/>
    <w:basedOn w:val="Tipodeletrapredefinidodopargrafo"/>
    <w:uiPriority w:val="99"/>
    <w:unhideWhenUsed/>
    <w:rsid w:val="003931BA"/>
    <w:rPr>
      <w:rFonts w:ascii="Segoe Condensed" w:hAnsi="Segoe Condensed"/>
      <w:color w:val="0000FF" w:themeColor="hyperlink"/>
      <w:sz w:val="22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3931BA"/>
    <w:pPr>
      <w:ind w:left="180" w:hanging="18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3931BA"/>
    <w:pPr>
      <w:ind w:left="360" w:hanging="18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3931BA"/>
    <w:pPr>
      <w:ind w:left="540" w:hanging="18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3931BA"/>
    <w:pPr>
      <w:ind w:left="720" w:hanging="18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3931BA"/>
    <w:pPr>
      <w:ind w:left="900" w:hanging="18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3931BA"/>
    <w:pPr>
      <w:ind w:left="1080" w:hanging="18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3931BA"/>
    <w:pPr>
      <w:ind w:left="1260" w:hanging="18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3931BA"/>
    <w:pPr>
      <w:ind w:left="1440" w:hanging="18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3931BA"/>
    <w:pPr>
      <w:ind w:left="1620" w:hanging="18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3931BA"/>
    <w:rPr>
      <w:rFonts w:ascii="Bookman Old Style" w:eastAsiaTheme="majorEastAsia" w:hAnsi="Bookman Old Style" w:cstheme="majorBidi"/>
      <w:b/>
      <w:bCs/>
    </w:rPr>
  </w:style>
  <w:style w:type="table" w:styleId="GrelhaClara">
    <w:name w:val="Light Grid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elanormal"/>
    <w:uiPriority w:val="99"/>
    <w:semiHidden/>
    <w:unhideWhenUsed/>
    <w:rsid w:val="003931B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99"/>
    <w:semiHidden/>
    <w:unhideWhenUsed/>
    <w:rsid w:val="003931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3931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3931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3931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3931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3931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3931BA"/>
    <w:rPr>
      <w:rFonts w:ascii="Segoe Condensed" w:hAnsi="Segoe Condensed"/>
      <w:sz w:val="22"/>
    </w:rPr>
  </w:style>
  <w:style w:type="paragraph" w:styleId="Lista">
    <w:name w:val="List"/>
    <w:basedOn w:val="Normal"/>
    <w:uiPriority w:val="99"/>
    <w:semiHidden/>
    <w:unhideWhenUsed/>
    <w:rsid w:val="003931B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3931B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3931B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3931B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3931BA"/>
    <w:pPr>
      <w:ind w:left="1415" w:hanging="283"/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3931BA"/>
    <w:pPr>
      <w:numPr>
        <w:numId w:val="5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3931BA"/>
    <w:pPr>
      <w:numPr>
        <w:numId w:val="6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3931BA"/>
    <w:pPr>
      <w:numPr>
        <w:numId w:val="7"/>
      </w:numPr>
      <w:contextualSpacing/>
    </w:pPr>
  </w:style>
  <w:style w:type="paragraph" w:styleId="Listadecont3">
    <w:name w:val="List Continue 3"/>
    <w:basedOn w:val="Normal"/>
    <w:uiPriority w:val="99"/>
    <w:semiHidden/>
    <w:unhideWhenUsed/>
    <w:rsid w:val="003931BA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3931BA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3931BA"/>
    <w:pPr>
      <w:spacing w:after="120"/>
      <w:ind w:left="1415"/>
      <w:contextualSpacing/>
    </w:pPr>
  </w:style>
  <w:style w:type="paragraph" w:styleId="Listanumerada3">
    <w:name w:val="List Number 3"/>
    <w:basedOn w:val="Normal"/>
    <w:uiPriority w:val="99"/>
    <w:semiHidden/>
    <w:unhideWhenUsed/>
    <w:rsid w:val="003931BA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3931BA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3931BA"/>
    <w:pPr>
      <w:numPr>
        <w:numId w:val="10"/>
      </w:numPr>
      <w:contextualSpacing/>
    </w:pPr>
  </w:style>
  <w:style w:type="table" w:styleId="TabeladeLista1Clara">
    <w:name w:val="List Table 1 Light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3931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3931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3931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3931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3931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3931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931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3931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3931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3931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31B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3931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3931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3931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3931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3931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3931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3931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8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3931BA"/>
    <w:rPr>
      <w:rFonts w:ascii="Consolas" w:hAnsi="Consolas"/>
      <w:spacing w:val="8"/>
      <w:szCs w:val="20"/>
    </w:rPr>
  </w:style>
  <w:style w:type="table" w:styleId="GrelhaMdia1">
    <w:name w:val="Medium Grid 1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99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99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99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3931B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99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3931BA"/>
    <w:pPr>
      <w:spacing w:after="0"/>
    </w:pPr>
    <w:rPr>
      <w:rFonts w:ascii="Bookman Old Style" w:eastAsiaTheme="majorEastAsia" w:hAnsi="Bookman Old Style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3931B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Tipodeletrapredefinidodopargrafo"/>
    <w:uiPriority w:val="99"/>
    <w:semiHidden/>
    <w:unhideWhenUsed/>
    <w:rsid w:val="003931BA"/>
    <w:rPr>
      <w:rFonts w:ascii="Segoe Condensed" w:hAnsi="Segoe Condensed"/>
      <w:color w:val="2B579A"/>
      <w:sz w:val="22"/>
      <w:shd w:val="clear" w:color="auto" w:fill="E6E6E6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3931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Bookman Old Style" w:eastAsiaTheme="majorEastAsia" w:hAnsi="Bookman Old Style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3931BA"/>
    <w:rPr>
      <w:rFonts w:ascii="Bookman Old Style" w:eastAsiaTheme="majorEastAsia" w:hAnsi="Bookman Old Style" w:cstheme="majorBidi"/>
      <w:spacing w:val="8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rsid w:val="003931BA"/>
    <w:pPr>
      <w:spacing w:after="0"/>
    </w:pPr>
    <w:rPr>
      <w:rFonts w:ascii="Segoe Condensed" w:hAnsi="Segoe Condensed"/>
      <w:spacing w:val="8"/>
    </w:rPr>
  </w:style>
  <w:style w:type="paragraph" w:styleId="NormalWeb">
    <w:name w:val="Normal (Web)"/>
    <w:basedOn w:val="Normal"/>
    <w:uiPriority w:val="99"/>
    <w:unhideWhenUsed/>
    <w:rsid w:val="003931BA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qFormat/>
    <w:rsid w:val="003931BA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3931BA"/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3931BA"/>
    <w:rPr>
      <w:rFonts w:ascii="Segoe Condensed" w:hAnsi="Segoe Condensed"/>
      <w:spacing w:val="8"/>
    </w:rPr>
  </w:style>
  <w:style w:type="character" w:styleId="Nmerodepgina">
    <w:name w:val="page number"/>
    <w:basedOn w:val="Tipodeletrapredefinidodopargrafo"/>
    <w:uiPriority w:val="99"/>
    <w:semiHidden/>
    <w:unhideWhenUsed/>
    <w:rsid w:val="003931BA"/>
    <w:rPr>
      <w:rFonts w:ascii="Segoe Condensed" w:hAnsi="Segoe Condensed"/>
      <w:sz w:val="22"/>
    </w:rPr>
  </w:style>
  <w:style w:type="table" w:styleId="SimplesTabela1">
    <w:name w:val="Plain Table 1"/>
    <w:basedOn w:val="Tabelanormal"/>
    <w:uiPriority w:val="41"/>
    <w:rsid w:val="003931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31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ta">
    <w:name w:val="Ata"/>
    <w:basedOn w:val="Tabelanormal"/>
    <w:uiPriority w:val="99"/>
    <w:rsid w:val="003931BA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TabelaSimples4">
    <w:name w:val="Plain Table 4"/>
    <w:basedOn w:val="Tabelanormal"/>
    <w:uiPriority w:val="44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31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3931BA"/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3931BA"/>
    <w:rPr>
      <w:rFonts w:ascii="Consolas" w:hAnsi="Consolas"/>
      <w:spacing w:val="8"/>
      <w:szCs w:val="21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3931BA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3931BA"/>
    <w:rPr>
      <w:rFonts w:ascii="Segoe Condensed" w:hAnsi="Segoe Condensed"/>
      <w:spacing w:val="8"/>
    </w:rPr>
  </w:style>
  <w:style w:type="paragraph" w:styleId="Assinatura">
    <w:name w:val="Signature"/>
    <w:basedOn w:val="Normal"/>
    <w:link w:val="AssinaturaCarter"/>
    <w:uiPriority w:val="99"/>
    <w:semiHidden/>
    <w:unhideWhenUsed/>
    <w:rsid w:val="003931BA"/>
    <w:pPr>
      <w:ind w:left="4252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3931BA"/>
    <w:rPr>
      <w:rFonts w:ascii="Segoe Condensed" w:hAnsi="Segoe Condensed"/>
      <w:spacing w:val="8"/>
    </w:rPr>
  </w:style>
  <w:style w:type="character" w:styleId="HiperligaoInteligente">
    <w:name w:val="Smart Hyperlink"/>
    <w:basedOn w:val="Tipodeletrapredefinidodopargrafo"/>
    <w:uiPriority w:val="99"/>
    <w:semiHidden/>
    <w:unhideWhenUsed/>
    <w:rsid w:val="003931BA"/>
    <w:rPr>
      <w:rFonts w:ascii="Segoe Condensed" w:hAnsi="Segoe Condensed"/>
      <w:sz w:val="22"/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3931BA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31BA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31BA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31BA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31BA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31BA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3931BA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3931BA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3931BA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3931BA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3931BA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31BA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31BA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3931BA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3931BA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3931BA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3931BA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3931BA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3931BA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3931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3931BA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3931BA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3931BA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3931BA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3931BA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3931BA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31BA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31BA"/>
  </w:style>
  <w:style w:type="table" w:styleId="Tabelaprofissional">
    <w:name w:val="Table Professional"/>
    <w:basedOn w:val="Tabelanormal"/>
    <w:uiPriority w:val="99"/>
    <w:semiHidden/>
    <w:unhideWhenUsed/>
    <w:rsid w:val="003931BA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31BA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31BA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3931BA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3931BA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31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3931BA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3931BA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3931BA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3931BA"/>
    <w:pPr>
      <w:spacing w:before="120"/>
    </w:pPr>
    <w:rPr>
      <w:rFonts w:ascii="Bookman Old Style" w:eastAsiaTheme="majorEastAsia" w:hAnsi="Bookman Old Style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99"/>
    <w:semiHidden/>
    <w:unhideWhenUsed/>
    <w:rsid w:val="003931BA"/>
    <w:pPr>
      <w:spacing w:after="100"/>
    </w:pPr>
  </w:style>
  <w:style w:type="paragraph" w:styleId="ndice2">
    <w:name w:val="toc 2"/>
    <w:basedOn w:val="Normal"/>
    <w:next w:val="Normal"/>
    <w:autoRedefine/>
    <w:uiPriority w:val="99"/>
    <w:semiHidden/>
    <w:unhideWhenUsed/>
    <w:rsid w:val="003931B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99"/>
    <w:semiHidden/>
    <w:unhideWhenUsed/>
    <w:rsid w:val="003931BA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99"/>
    <w:semiHidden/>
    <w:unhideWhenUsed/>
    <w:rsid w:val="003931BA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99"/>
    <w:semiHidden/>
    <w:unhideWhenUsed/>
    <w:rsid w:val="003931BA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99"/>
    <w:semiHidden/>
    <w:unhideWhenUsed/>
    <w:rsid w:val="003931BA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99"/>
    <w:semiHidden/>
    <w:unhideWhenUsed/>
    <w:rsid w:val="003931BA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99"/>
    <w:semiHidden/>
    <w:unhideWhenUsed/>
    <w:rsid w:val="003931BA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99"/>
    <w:semiHidden/>
    <w:unhideWhenUsed/>
    <w:rsid w:val="003931BA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931BA"/>
    <w:pPr>
      <w:keepNext/>
      <w:keepLines/>
      <w:spacing w:before="240"/>
      <w:outlineLvl w:val="9"/>
    </w:pPr>
    <w:rPr>
      <w:rFonts w:ascii="Bookman Old Style" w:eastAsiaTheme="majorEastAsia" w:hAnsi="Bookman Old Style" w:cstheme="majorBidi"/>
      <w:b w:val="0"/>
      <w:color w:val="365F91" w:themeColor="accent1" w:themeShade="BF"/>
      <w:sz w:val="32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31BA"/>
    <w:rPr>
      <w:rFonts w:ascii="Segoe Condensed" w:hAnsi="Segoe Condensed"/>
      <w:color w:val="595959" w:themeColor="text1" w:themeTint="A6"/>
      <w:sz w:val="22"/>
      <w:shd w:val="clear" w:color="auto" w:fill="E6E6E6"/>
    </w:rPr>
  </w:style>
  <w:style w:type="table" w:customStyle="1" w:styleId="Ataclaro">
    <w:name w:val="Ata – claro"/>
    <w:basedOn w:val="Tabelanormal"/>
    <w:uiPriority w:val="99"/>
    <w:rsid w:val="003931BA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Ataescuro">
    <w:name w:val="Ata – escuro"/>
    <w:basedOn w:val="Tabelanormal"/>
    <w:uiPriority w:val="99"/>
    <w:rsid w:val="003931BA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Textodebloco">
    <w:name w:val="Block Text"/>
    <w:basedOn w:val="Normal"/>
    <w:uiPriority w:val="3"/>
    <w:semiHidden/>
    <w:qFormat/>
    <w:rsid w:val="003931BA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rFonts w:eastAsiaTheme="minorEastAsia"/>
      <w:i/>
      <w:iCs/>
      <w:color w:val="1F497D" w:themeColor="text2"/>
    </w:rPr>
  </w:style>
  <w:style w:type="character" w:styleId="nfaseIntensa">
    <w:name w:val="Intense Emphasis"/>
    <w:basedOn w:val="Tipodeletrapredefinidodopargrafo"/>
    <w:uiPriority w:val="21"/>
    <w:semiHidden/>
    <w:rsid w:val="003931BA"/>
    <w:rPr>
      <w:rFonts w:ascii="Segoe Condensed" w:hAnsi="Segoe Condensed"/>
      <w:i/>
      <w:iCs/>
      <w:color w:val="1F497D" w:themeColor="text2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qFormat/>
    <w:rsid w:val="003931BA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3931BA"/>
    <w:rPr>
      <w:rFonts w:ascii="Segoe Condensed" w:hAnsi="Segoe Condensed"/>
      <w:i/>
      <w:iCs/>
      <w:color w:val="1F497D" w:themeColor="text2"/>
      <w:spacing w:val="8"/>
    </w:rPr>
  </w:style>
  <w:style w:type="character" w:styleId="RefernciaIntensa">
    <w:name w:val="Intense Reference"/>
    <w:basedOn w:val="Tipodeletrapredefinidodopargrafo"/>
    <w:uiPriority w:val="32"/>
    <w:semiHidden/>
    <w:rsid w:val="003931BA"/>
    <w:rPr>
      <w:rFonts w:ascii="Segoe Condensed" w:hAnsi="Segoe Condensed"/>
      <w:b/>
      <w:bCs/>
      <w:caps w:val="0"/>
      <w:smallCaps/>
      <w:color w:val="1F497D" w:themeColor="text2"/>
      <w:spacing w:val="5"/>
    </w:rPr>
  </w:style>
  <w:style w:type="table" w:styleId="SimplesTabela3">
    <w:name w:val="Plain Table 3"/>
    <w:basedOn w:val="Tabelanormal"/>
    <w:uiPriority w:val="43"/>
    <w:rsid w:val="003931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Semlista"/>
    <w:uiPriority w:val="99"/>
    <w:semiHidden/>
    <w:unhideWhenUsed/>
    <w:rsid w:val="003931BA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3931BA"/>
    <w:pPr>
      <w:numPr>
        <w:numId w:val="12"/>
      </w:numPr>
    </w:pPr>
  </w:style>
  <w:style w:type="numbering" w:styleId="ArtigoSeco">
    <w:name w:val="Outline List 3"/>
    <w:basedOn w:val="Semlista"/>
    <w:uiPriority w:val="99"/>
    <w:semiHidden/>
    <w:unhideWhenUsed/>
    <w:rsid w:val="003931BA"/>
    <w:pPr>
      <w:numPr>
        <w:numId w:val="13"/>
      </w:numPr>
    </w:pPr>
  </w:style>
  <w:style w:type="character" w:styleId="TtulodoLivro">
    <w:name w:val="Book Title"/>
    <w:basedOn w:val="Tipodeletrapredefinidodopargrafo"/>
    <w:uiPriority w:val="33"/>
    <w:semiHidden/>
    <w:rsid w:val="003931BA"/>
    <w:rPr>
      <w:rFonts w:ascii="Segoe Condensed" w:hAnsi="Segoe Condensed"/>
      <w:b/>
      <w:bCs/>
      <w:i/>
      <w:iCs/>
      <w:spacing w:val="5"/>
    </w:rPr>
  </w:style>
  <w:style w:type="character" w:styleId="nfase">
    <w:name w:val="Emphasis"/>
    <w:basedOn w:val="Tipodeletrapredefinidodopargrafo"/>
    <w:uiPriority w:val="2"/>
    <w:semiHidden/>
    <w:unhideWhenUsed/>
    <w:rsid w:val="003931BA"/>
    <w:rPr>
      <w:rFonts w:ascii="Segoe Condensed" w:hAnsi="Segoe Condensed"/>
      <w:i/>
      <w:iCs/>
    </w:rPr>
  </w:style>
  <w:style w:type="paragraph" w:styleId="Listacommarcas">
    <w:name w:val="List Bullet"/>
    <w:basedOn w:val="Normal"/>
    <w:uiPriority w:val="9"/>
    <w:semiHidden/>
    <w:unhideWhenUsed/>
    <w:rsid w:val="003931BA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10"/>
    <w:semiHidden/>
    <w:unhideWhenUsed/>
    <w:rsid w:val="003931BA"/>
    <w:pPr>
      <w:numPr>
        <w:numId w:val="3"/>
      </w:numPr>
      <w:contextualSpacing/>
    </w:pPr>
  </w:style>
  <w:style w:type="paragraph" w:styleId="Listadecont">
    <w:name w:val="List Continue"/>
    <w:basedOn w:val="Normal"/>
    <w:uiPriority w:val="9"/>
    <w:semiHidden/>
    <w:unhideWhenUsed/>
    <w:rsid w:val="003931BA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10"/>
    <w:semiHidden/>
    <w:unhideWhenUsed/>
    <w:rsid w:val="003931BA"/>
    <w:pPr>
      <w:spacing w:after="120"/>
      <w:ind w:left="720"/>
      <w:contextualSpacing/>
    </w:pPr>
  </w:style>
  <w:style w:type="paragraph" w:styleId="Listanumerada">
    <w:name w:val="List Number"/>
    <w:basedOn w:val="Normal"/>
    <w:uiPriority w:val="9"/>
    <w:semiHidden/>
    <w:unhideWhenUsed/>
    <w:rsid w:val="003931BA"/>
    <w:pPr>
      <w:numPr>
        <w:numId w:val="2"/>
      </w:numPr>
      <w:contextualSpacing/>
    </w:pPr>
  </w:style>
  <w:style w:type="paragraph" w:styleId="Listanumerada2">
    <w:name w:val="List Number 2"/>
    <w:basedOn w:val="Normal"/>
    <w:uiPriority w:val="10"/>
    <w:semiHidden/>
    <w:unhideWhenUsed/>
    <w:rsid w:val="003931BA"/>
    <w:pPr>
      <w:numPr>
        <w:numId w:val="4"/>
      </w:numPr>
      <w:contextualSpacing/>
    </w:pPr>
  </w:style>
  <w:style w:type="paragraph" w:styleId="PargrafodaLista">
    <w:name w:val="List Paragraph"/>
    <w:basedOn w:val="Normal"/>
    <w:uiPriority w:val="34"/>
    <w:qFormat/>
    <w:rsid w:val="003931BA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3931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3931BA"/>
    <w:rPr>
      <w:rFonts w:ascii="Segoe Condensed" w:hAnsi="Segoe Condensed"/>
      <w:i/>
      <w:iCs/>
      <w:color w:val="404040" w:themeColor="text1" w:themeTint="BF"/>
      <w:spacing w:val="8"/>
    </w:rPr>
  </w:style>
  <w:style w:type="character" w:styleId="Forte">
    <w:name w:val="Strong"/>
    <w:basedOn w:val="Tipodeletrapredefinidodopargrafo"/>
    <w:uiPriority w:val="2"/>
    <w:semiHidden/>
    <w:unhideWhenUsed/>
    <w:rsid w:val="003931BA"/>
    <w:rPr>
      <w:rFonts w:ascii="Segoe Condensed" w:hAnsi="Segoe Condensed"/>
      <w:b/>
      <w:bCs/>
    </w:rPr>
  </w:style>
  <w:style w:type="paragraph" w:styleId="Subttulo">
    <w:name w:val="Subtitle"/>
    <w:basedOn w:val="Normal"/>
    <w:next w:val="Normal"/>
    <w:link w:val="SubttuloCarter"/>
    <w:uiPriority w:val="5"/>
    <w:semiHidden/>
    <w:unhideWhenUsed/>
    <w:rsid w:val="003931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5"/>
    <w:semiHidden/>
    <w:rsid w:val="003931BA"/>
    <w:rPr>
      <w:rFonts w:ascii="Segoe Condensed" w:eastAsiaTheme="minorEastAsia" w:hAnsi="Segoe Condensed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rsid w:val="003931BA"/>
    <w:rPr>
      <w:rFonts w:ascii="Segoe Condensed" w:hAnsi="Segoe Condensed"/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rsid w:val="003931BA"/>
    <w:rPr>
      <w:rFonts w:ascii="Segoe Condensed" w:hAnsi="Segoe Condensed"/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ter"/>
    <w:uiPriority w:val="4"/>
    <w:semiHidden/>
    <w:unhideWhenUsed/>
    <w:rsid w:val="003931BA"/>
    <w:pPr>
      <w:spacing w:before="0" w:after="0"/>
      <w:contextualSpacing/>
    </w:pPr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4"/>
    <w:semiHidden/>
    <w:rsid w:val="003931BA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onso.caluege\AppData\Roaming\Microsoft\Templates\Ata%20de%20reuni&#227;o%20elegant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866B5A5E93409AAD3E9E1F0C051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474872-F63A-454D-B685-1CDAF1EC7A2C}"/>
      </w:docPartPr>
      <w:docPartBody>
        <w:p w:rsidR="00CA3937" w:rsidRDefault="00F4430F">
          <w:pPr>
            <w:pStyle w:val="16866B5A5E93409AAD3E9E1F0C051C62"/>
          </w:pPr>
          <w:r w:rsidRPr="00410239">
            <w:rPr>
              <w:lang w:bidi="pt-PT"/>
            </w:rPr>
            <w:t>Data</w:t>
          </w:r>
        </w:p>
      </w:docPartBody>
    </w:docPart>
    <w:docPart>
      <w:docPartPr>
        <w:name w:val="82D4B2B2DA914F71A20A3FA2BF8620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71BED5-7753-46D3-8720-C97C9090FDF3}"/>
      </w:docPartPr>
      <w:docPartBody>
        <w:p w:rsidR="006A4579" w:rsidRDefault="00EA0D5F" w:rsidP="00EA0D5F">
          <w:pPr>
            <w:pStyle w:val="82D4B2B2DA914F71A20A3FA2BF862039"/>
          </w:pPr>
          <w:r w:rsidRPr="00195D08">
            <w:rPr>
              <w:lang w:bidi="pt-PT"/>
            </w:rPr>
            <w:t>Organizador</w:t>
          </w:r>
        </w:p>
      </w:docPartBody>
    </w:docPart>
    <w:docPart>
      <w:docPartPr>
        <w:name w:val="08EBE34FF2E94CC1B6F7D8913FAEC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397E5D-D6A1-4DB2-ABF3-DD54FCE6D654}"/>
      </w:docPartPr>
      <w:docPartBody>
        <w:p w:rsidR="006A4579" w:rsidRDefault="00EA0D5F" w:rsidP="00EA0D5F">
          <w:pPr>
            <w:pStyle w:val="08EBE34FF2E94CC1B6F7D8913FAEC112"/>
          </w:pPr>
          <w:r w:rsidRPr="00195D08">
            <w:rPr>
              <w:lang w:bidi="pt-PT"/>
            </w:rPr>
            <w:t>Pessoa que toma notas</w:t>
          </w:r>
        </w:p>
      </w:docPartBody>
    </w:docPart>
    <w:docPart>
      <w:docPartPr>
        <w:name w:val="029609B7AC0A4FE384A595C3C65A90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76435-040B-4D84-8EA1-8534B1722912}"/>
      </w:docPartPr>
      <w:docPartBody>
        <w:p w:rsidR="006A4579" w:rsidRDefault="00EA0D5F" w:rsidP="00EA0D5F">
          <w:pPr>
            <w:pStyle w:val="029609B7AC0A4FE384A595C3C65A9028"/>
          </w:pPr>
          <w:r w:rsidRPr="00195D08">
            <w:rPr>
              <w:lang w:bidi="pt-PT"/>
            </w:rPr>
            <w:t>Pessoa que controla o tempo</w:t>
          </w:r>
        </w:p>
      </w:docPartBody>
    </w:docPart>
    <w:docPart>
      <w:docPartPr>
        <w:name w:val="EE1FD2276EE24E6085ADBCF37F5B7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44B74-00C6-4116-A32C-3A966081C78B}"/>
      </w:docPartPr>
      <w:docPartBody>
        <w:p w:rsidR="006A4579" w:rsidRDefault="00EA0D5F" w:rsidP="00EA0D5F">
          <w:pPr>
            <w:pStyle w:val="EE1FD2276EE24E6085ADBCF37F5B789B"/>
          </w:pPr>
          <w:r w:rsidRPr="00195D08">
            <w:rPr>
              <w:lang w:bidi="pt-PT"/>
            </w:rPr>
            <w:t>Participantes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Tahoma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F"/>
    <w:rsid w:val="00010532"/>
    <w:rsid w:val="0004712A"/>
    <w:rsid w:val="000572B6"/>
    <w:rsid w:val="000F56EC"/>
    <w:rsid w:val="0011296E"/>
    <w:rsid w:val="00174FC4"/>
    <w:rsid w:val="001B445A"/>
    <w:rsid w:val="001C64AB"/>
    <w:rsid w:val="001D56E8"/>
    <w:rsid w:val="0021266C"/>
    <w:rsid w:val="0025729F"/>
    <w:rsid w:val="00281D2E"/>
    <w:rsid w:val="0028730C"/>
    <w:rsid w:val="002A212C"/>
    <w:rsid w:val="00393944"/>
    <w:rsid w:val="003A5EDC"/>
    <w:rsid w:val="00424858"/>
    <w:rsid w:val="00442D7C"/>
    <w:rsid w:val="00453997"/>
    <w:rsid w:val="00484AE4"/>
    <w:rsid w:val="00495F5C"/>
    <w:rsid w:val="004A6DC1"/>
    <w:rsid w:val="004A7FF9"/>
    <w:rsid w:val="004C12E6"/>
    <w:rsid w:val="005606E8"/>
    <w:rsid w:val="005C09D5"/>
    <w:rsid w:val="005D4D33"/>
    <w:rsid w:val="005E2AEB"/>
    <w:rsid w:val="005F4D89"/>
    <w:rsid w:val="0063728D"/>
    <w:rsid w:val="006870B9"/>
    <w:rsid w:val="006A4579"/>
    <w:rsid w:val="006A6733"/>
    <w:rsid w:val="006C5BA3"/>
    <w:rsid w:val="00722A61"/>
    <w:rsid w:val="00765188"/>
    <w:rsid w:val="007878B1"/>
    <w:rsid w:val="00796E9B"/>
    <w:rsid w:val="007D22AC"/>
    <w:rsid w:val="007E62B3"/>
    <w:rsid w:val="008058AF"/>
    <w:rsid w:val="008179F4"/>
    <w:rsid w:val="00824B5A"/>
    <w:rsid w:val="0082683E"/>
    <w:rsid w:val="0083216F"/>
    <w:rsid w:val="00892038"/>
    <w:rsid w:val="008D5BC2"/>
    <w:rsid w:val="00902CFF"/>
    <w:rsid w:val="00920F25"/>
    <w:rsid w:val="009269D4"/>
    <w:rsid w:val="00962051"/>
    <w:rsid w:val="009A7A04"/>
    <w:rsid w:val="009C0116"/>
    <w:rsid w:val="009D026D"/>
    <w:rsid w:val="009E3BA1"/>
    <w:rsid w:val="009E5E7A"/>
    <w:rsid w:val="009F2A1B"/>
    <w:rsid w:val="00A63054"/>
    <w:rsid w:val="00A847A5"/>
    <w:rsid w:val="00A93E1F"/>
    <w:rsid w:val="00AB2A6D"/>
    <w:rsid w:val="00AB6A06"/>
    <w:rsid w:val="00B220A2"/>
    <w:rsid w:val="00B61017"/>
    <w:rsid w:val="00B6694B"/>
    <w:rsid w:val="00B72F17"/>
    <w:rsid w:val="00BD16A2"/>
    <w:rsid w:val="00BD1D60"/>
    <w:rsid w:val="00BD42C2"/>
    <w:rsid w:val="00BF5949"/>
    <w:rsid w:val="00C04D59"/>
    <w:rsid w:val="00C05AA4"/>
    <w:rsid w:val="00C228F5"/>
    <w:rsid w:val="00C63AB6"/>
    <w:rsid w:val="00C737B1"/>
    <w:rsid w:val="00CA3937"/>
    <w:rsid w:val="00D22637"/>
    <w:rsid w:val="00D25D9B"/>
    <w:rsid w:val="00D40B70"/>
    <w:rsid w:val="00D63B97"/>
    <w:rsid w:val="00D867C2"/>
    <w:rsid w:val="00D91E38"/>
    <w:rsid w:val="00DA60DE"/>
    <w:rsid w:val="00DB1BA5"/>
    <w:rsid w:val="00DE691D"/>
    <w:rsid w:val="00DF4658"/>
    <w:rsid w:val="00E556D2"/>
    <w:rsid w:val="00EA0D5F"/>
    <w:rsid w:val="00EE0306"/>
    <w:rsid w:val="00EE22C7"/>
    <w:rsid w:val="00F2015C"/>
    <w:rsid w:val="00F26AA2"/>
    <w:rsid w:val="00F4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866B5A5E93409AAD3E9E1F0C051C62">
    <w:name w:val="16866B5A5E93409AAD3E9E1F0C051C62"/>
  </w:style>
  <w:style w:type="paragraph" w:customStyle="1" w:styleId="82D4B2B2DA914F71A20A3FA2BF862039">
    <w:name w:val="82D4B2B2DA914F71A20A3FA2BF862039"/>
    <w:rsid w:val="00EA0D5F"/>
  </w:style>
  <w:style w:type="paragraph" w:customStyle="1" w:styleId="08EBE34FF2E94CC1B6F7D8913FAEC112">
    <w:name w:val="08EBE34FF2E94CC1B6F7D8913FAEC112"/>
    <w:rsid w:val="00EA0D5F"/>
  </w:style>
  <w:style w:type="paragraph" w:customStyle="1" w:styleId="029609B7AC0A4FE384A595C3C65A9028">
    <w:name w:val="029609B7AC0A4FE384A595C3C65A9028"/>
    <w:rsid w:val="00EA0D5F"/>
  </w:style>
  <w:style w:type="paragraph" w:customStyle="1" w:styleId="EE1FD2276EE24E6085ADBCF37F5B789B">
    <w:name w:val="EE1FD2276EE24E6085ADBCF37F5B789B"/>
    <w:rsid w:val="00EA0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 de reunião elegante </Template>
  <TotalTime>14527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cp:lastModifiedBy>Domingos Makana</cp:lastModifiedBy>
  <cp:revision>250</cp:revision>
  <cp:lastPrinted>2022-07-11T10:05:00Z</cp:lastPrinted>
  <dcterms:created xsi:type="dcterms:W3CDTF">2022-03-24T05:53:00Z</dcterms:created>
  <dcterms:modified xsi:type="dcterms:W3CDTF">2025-07-10T09:08:00Z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